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D3D6" w14:textId="3E80F049" w:rsidR="006B339E" w:rsidRPr="009C10EC" w:rsidRDefault="006B339E" w:rsidP="006B339E">
      <w:pPr>
        <w:pStyle w:val="Title"/>
        <w:rPr>
          <w:rFonts w:eastAsia="Malgun Gothic"/>
          <w:lang w:eastAsia="ko-KR"/>
        </w:rPr>
      </w:pPr>
      <w:r>
        <w:t>CS 764</w:t>
      </w:r>
      <w:r w:rsidR="0041664A">
        <w:t>1</w:t>
      </w:r>
      <w:r w:rsidR="007254D1">
        <w:t xml:space="preserve"> Machine Learning: </w:t>
      </w:r>
      <w:r w:rsidR="009C10EC">
        <w:br/>
      </w:r>
      <w:r w:rsidR="002F087F">
        <w:t>Unsupervised Learning</w:t>
      </w:r>
      <w:r w:rsidR="009C10EC">
        <w:rPr>
          <w:rFonts w:eastAsia="PMingLiU"/>
          <w:lang w:eastAsia="zh-TW"/>
        </w:rPr>
        <w:t xml:space="preserve"> and Dimensionality Reduction</w:t>
      </w:r>
    </w:p>
    <w:p w14:paraId="3C2306B0" w14:textId="77777777" w:rsidR="006B339E" w:rsidRPr="00FF7B33" w:rsidRDefault="006B339E" w:rsidP="006B339E">
      <w:pPr>
        <w:pStyle w:val="Subtitle"/>
      </w:pPr>
      <w:r>
        <w:t>Jilong Cui</w:t>
      </w:r>
      <w:r>
        <w:br/>
        <w:t>jcui</w:t>
      </w:r>
      <w:r w:rsidRPr="00FF7B33">
        <w:t>@</w:t>
      </w:r>
      <w:r>
        <w:t>gatech.edu</w:t>
      </w:r>
    </w:p>
    <w:p w14:paraId="77C7DD8E" w14:textId="7B3D0E08" w:rsidR="00D5034D" w:rsidRPr="009B7A17" w:rsidRDefault="00A82C66">
      <w:pPr>
        <w:pStyle w:val="Heading1"/>
      </w:pPr>
      <w:r>
        <w:t>Overview</w:t>
      </w:r>
    </w:p>
    <w:p w14:paraId="6928C46C" w14:textId="66592CBB" w:rsidR="00BF2AAA" w:rsidRPr="006B42BA" w:rsidRDefault="00286FC5" w:rsidP="009E2DC3">
      <w:pPr>
        <w:rPr>
          <w:rFonts w:eastAsiaTheme="minorEastAsia"/>
          <w:lang w:eastAsia="zh-CN"/>
        </w:rPr>
      </w:pPr>
      <w:r w:rsidRPr="00286FC5">
        <w:t>Th</w:t>
      </w:r>
      <w:r>
        <w:t>is</w:t>
      </w:r>
      <w:r w:rsidRPr="00286FC5">
        <w:t xml:space="preserve"> report presents a</w:t>
      </w:r>
      <w:r>
        <w:t>n</w:t>
      </w:r>
      <w:r w:rsidRPr="00286FC5">
        <w:t xml:space="preserve"> analysis of two clustering algorithms, </w:t>
      </w:r>
      <w:proofErr w:type="spellStart"/>
      <w:r>
        <w:t>KM</w:t>
      </w:r>
      <w:r w:rsidRPr="00286FC5">
        <w:t>eans</w:t>
      </w:r>
      <w:proofErr w:type="spellEnd"/>
      <w:r w:rsidRPr="00286FC5">
        <w:t xml:space="preserve"> and Expectation Maximization (EM), combined with four dimensionality reduction techniques: Principal Component Analysis (PCA), Independent Component Analysis (ICA), Randomized Projections, and Lasso Feature Selection. These methodologies are systematically applied and fine-tuned on two distinct classification datasets, each with its own unique characteristics. Subsequently, the datasets processed through these dimensionality reduction and clustering pipelines are employed to train Neural Network classifiers. The performance outcomes, as well as the behavior and implications of each method on the datasets, are examined and detailed in the analysis.</w:t>
      </w:r>
    </w:p>
    <w:p w14:paraId="36EE8414" w14:textId="264A6EF3" w:rsidR="00B3019C" w:rsidRDefault="00B3019C" w:rsidP="00B3019C">
      <w:pPr>
        <w:pStyle w:val="Heading1"/>
      </w:pPr>
      <w:r>
        <w:t>Data Set</w:t>
      </w:r>
    </w:p>
    <w:p w14:paraId="26FA000D" w14:textId="3E1C562E" w:rsidR="00985F00" w:rsidRDefault="00985F00" w:rsidP="00985F00">
      <w:r w:rsidRPr="00985F00">
        <w:t>The datasets chosen for this investigation – UFC Fight and Wine – present distinct challenges.</w:t>
      </w:r>
      <w:r w:rsidR="0046755B">
        <w:t xml:space="preserve"> </w:t>
      </w:r>
      <w:r>
        <w:t xml:space="preserve">The </w:t>
      </w:r>
      <w:r w:rsidRPr="00985F00">
        <w:rPr>
          <w:b/>
          <w:bCs/>
        </w:rPr>
        <w:t>UFC Fight Dataset</w:t>
      </w:r>
      <w:r>
        <w:t xml:space="preserve"> provides the nuances of mixed martial arts, capturing 156 features that represent a fighter's performance and characteristics in a binary classification problem—predicting the winner from either the red or blue corner. The dataset, comprising 3,592 entries, reflects the complexities of competitive sports, where outcomes are not solely determined by quantitative measures but are also influenced by the unpredictable nature of human competition. The data reveals a pronounced imbalance, with the red corner—typically the favorite—emerging as the victor in 66.26% of the cases. This imbalance underscores the significance of accurately predicting blue corner victories.</w:t>
      </w:r>
      <w:r w:rsidR="0046755B">
        <w:t xml:space="preserve"> </w:t>
      </w:r>
      <w:r>
        <w:t>The dataset's attributes, a mixture of continuous and binary data, reflect the diverse elements of a fighter's skill set and strategic approach, indicating that clustering could provide valuable insights into different fighting styles and techniques, beyond the binary outcome of wins and losses. Using f1_score (macro) as a metric allows for a more balanced consideration of predictive performance across both classes, particularly valuing the less represented blue corner.</w:t>
      </w:r>
    </w:p>
    <w:p w14:paraId="23142949" w14:textId="77777777" w:rsidR="0046755B" w:rsidRDefault="00985F00" w:rsidP="0063280A">
      <w:pPr>
        <w:spacing w:after="0"/>
        <w:ind w:firstLine="720"/>
      </w:pPr>
      <w:r>
        <w:t xml:space="preserve">On the other hand, the </w:t>
      </w:r>
      <w:r w:rsidRPr="00985F00">
        <w:rPr>
          <w:b/>
          <w:bCs/>
        </w:rPr>
        <w:t>Wine Dataset</w:t>
      </w:r>
      <w:r>
        <w:t>, derived from a chemical analysis of wines from three cultivars in Italy, offers a completely different landscape. With 13 continuous features and 5,000 entries (selected for computational efficiency), the dataset invites a three-class classification to discern the cultivar origin of each wine. The features here are objective, quantifiable, and predictable, making for a less complex classification task than the UFC data, as evidenced by higher achievable accuracies (over 90%). The balanced nature of the dataset, in conjunction with the use of f1_score (weighted) as an optimization metric, provides a fair representation of each class in the predictive modeling process.</w:t>
      </w:r>
      <w:r w:rsidR="0046755B">
        <w:t xml:space="preserve"> </w:t>
      </w:r>
      <w:r>
        <w:t>Clustering within the Wine Dataset could be particularly effective in identifying inherent groupings based on chemical compositions, potentially revealing subtler distinctions between the cultivars that might not be immediately apparent. This approach contrasts with the UFC dataset, where clustering could unravel the layered strategies and combat styles of fighters, which are not directly linked to the fight's outcome.</w:t>
      </w:r>
      <w:r w:rsidR="0046755B">
        <w:t xml:space="preserve"> </w:t>
      </w:r>
    </w:p>
    <w:p w14:paraId="7F942D09" w14:textId="39AC53B5" w:rsidR="00B3019C" w:rsidRDefault="00985F00" w:rsidP="0063280A">
      <w:pPr>
        <w:ind w:firstLine="720"/>
      </w:pPr>
      <w:r>
        <w:t>In summary, while the UFC Fight Dataset offers a fertile ground for clustering analyses to understand fighter profiles and tactics, the Wine Dataset is well-suited for clustering based on chemical properties.</w:t>
      </w:r>
    </w:p>
    <w:p w14:paraId="03483277" w14:textId="115FFD64" w:rsidR="00B3019C" w:rsidRDefault="00A0541A" w:rsidP="00A0541A">
      <w:pPr>
        <w:pStyle w:val="Heading1"/>
      </w:pPr>
      <w:r>
        <w:lastRenderedPageBreak/>
        <w:t>Clustering on Original Data Set</w:t>
      </w:r>
    </w:p>
    <w:p w14:paraId="308ED2B4" w14:textId="0838FB94" w:rsidR="00953A62" w:rsidRDefault="00953A62" w:rsidP="00953A62">
      <w:proofErr w:type="spellStart"/>
      <w:r>
        <w:t>KMeans</w:t>
      </w:r>
      <w:proofErr w:type="spellEnd"/>
      <w:r>
        <w:t xml:space="preserve"> and Expectation Maximization (EM) are implemented by python </w:t>
      </w:r>
      <w:proofErr w:type="spellStart"/>
      <w:r>
        <w:t>sklearn</w:t>
      </w:r>
      <w:proofErr w:type="spellEnd"/>
      <w:r>
        <w:t xml:space="preserve"> </w:t>
      </w:r>
      <w:proofErr w:type="spellStart"/>
      <w:r>
        <w:t>KMeans</w:t>
      </w:r>
      <w:proofErr w:type="spellEnd"/>
      <w:r>
        <w:t xml:space="preserve"> and </w:t>
      </w:r>
      <w:proofErr w:type="spellStart"/>
      <w:r w:rsidRPr="00953A62">
        <w:t>GaussianMixture</w:t>
      </w:r>
      <w:proofErr w:type="spellEnd"/>
      <w:r>
        <w:t>.</w:t>
      </w:r>
    </w:p>
    <w:p w14:paraId="0A9C97A5" w14:textId="0D4BD633" w:rsidR="000C029A" w:rsidRDefault="000C029A" w:rsidP="00062EEE">
      <w:pPr>
        <w:ind w:firstLine="720"/>
      </w:pPr>
      <w:r w:rsidRPr="000C029A">
        <w:t>The elbow method</w:t>
      </w:r>
      <w:r>
        <w:t xml:space="preserve"> (</w:t>
      </w:r>
      <w:r>
        <w:fldChar w:fldCharType="begin"/>
      </w:r>
      <w:r>
        <w:instrText xml:space="preserve"> REF _Ref150107597 \h </w:instrText>
      </w:r>
      <w:r>
        <w:fldChar w:fldCharType="separate"/>
      </w:r>
      <w:r w:rsidR="00B1754D">
        <w:t xml:space="preserve">Figure </w:t>
      </w:r>
      <w:r w:rsidR="00B1754D">
        <w:rPr>
          <w:noProof/>
        </w:rPr>
        <w:t>1</w:t>
      </w:r>
      <w:r>
        <w:fldChar w:fldCharType="end"/>
      </w:r>
      <w:r>
        <w:t xml:space="preserve"> a - Wine dataset as example)</w:t>
      </w:r>
      <w:r w:rsidRPr="000C029A">
        <w:t xml:space="preserve"> is used to determine the optimal number of clusters by finding the "elbow" point on a plot of explained variation versus the number of clusters. For the Wine dataset, the elbow was identified at three clusters, which coincides with the actual number of cultivars. To assess clustering effectiveness, the Silhouette coefficient and homogeneity score were employed, with the optimal clusters chosen based on the highest Silhouette coefficient and a high homogeneity score. The UFC dataset's optimal number of clusters was identified as 22</w:t>
      </w:r>
      <w:r>
        <w:t xml:space="preserve"> (</w:t>
      </w:r>
      <w:r>
        <w:fldChar w:fldCharType="begin"/>
      </w:r>
      <w:r>
        <w:instrText xml:space="preserve"> REF _Ref150107597 \h </w:instrText>
      </w:r>
      <w:r>
        <w:fldChar w:fldCharType="separate"/>
      </w:r>
      <w:r w:rsidR="00B1754D">
        <w:t xml:space="preserve">Figure </w:t>
      </w:r>
      <w:r w:rsidR="00B1754D">
        <w:rPr>
          <w:noProof/>
        </w:rPr>
        <w:t>1</w:t>
      </w:r>
      <w:r>
        <w:fldChar w:fldCharType="end"/>
      </w:r>
      <w:r>
        <w:t xml:space="preserve"> b, UFC dataset as example)</w:t>
      </w:r>
      <w:r w:rsidRPr="000C029A">
        <w:t>, while for the Wine dataset it remained 3.</w:t>
      </w:r>
    </w:p>
    <w:p w14:paraId="0DEC4C29" w14:textId="0DB2830F" w:rsidR="0046755B" w:rsidRDefault="000C029A" w:rsidP="00062EEE">
      <w:pPr>
        <w:ind w:firstLine="720"/>
      </w:pPr>
      <w:r w:rsidRPr="000C029A">
        <w:t>The matching score between the cluster labels and the original dataset labels is also considered to evaluate accuracy.</w:t>
      </w:r>
      <w:r>
        <w:t xml:space="preserve"> T</w:t>
      </w:r>
      <w:r w:rsidR="0046755B">
        <w:t xml:space="preserve">he UFC data, with its high-dimensionality and class imbalance, posed a challenge to </w:t>
      </w:r>
      <w:proofErr w:type="spellStart"/>
      <w:r w:rsidR="0046755B">
        <w:t>KMeans</w:t>
      </w:r>
      <w:proofErr w:type="spellEnd"/>
      <w:r w:rsidR="0046755B">
        <w:t xml:space="preserve">, resulting in a modest match score of 0.429. This suggests that the straightforward distance-based partitioning of </w:t>
      </w:r>
      <w:proofErr w:type="spellStart"/>
      <w:r w:rsidR="0046755B">
        <w:t>KMeans</w:t>
      </w:r>
      <w:proofErr w:type="spellEnd"/>
      <w:r w:rsidR="0046755B">
        <w:t xml:space="preserve"> couldn't effectively tackle the dataset's intricacies. However, the match score improved significantly with EM, reaching 0.663, likely due to its probabilistic framework which accommodates the UFC dataset's subtleties better.</w:t>
      </w:r>
      <w:r>
        <w:t xml:space="preserve"> </w:t>
      </w:r>
      <w:r w:rsidR="0046755B">
        <w:t xml:space="preserve">The Wine dataset, with distinct and well-separated clusters, aligned neatly with </w:t>
      </w:r>
      <w:proofErr w:type="spellStart"/>
      <w:r w:rsidR="0046755B">
        <w:t>KMeans</w:t>
      </w:r>
      <w:proofErr w:type="spellEnd"/>
      <w:r w:rsidR="0046755B">
        <w:t xml:space="preserve">, achieving a high match score of 0.903. This indicates that the simpler structure of the Wine data is well-suited for </w:t>
      </w:r>
      <w:proofErr w:type="spellStart"/>
      <w:r w:rsidR="0046755B">
        <w:t>KMeans</w:t>
      </w:r>
      <w:proofErr w:type="spellEnd"/>
      <w:r w:rsidR="0046755B">
        <w:t xml:space="preserve">. EM's performance, while slightly lower at 0.87, still suggests a good fit, albeit with less precision than </w:t>
      </w:r>
      <w:proofErr w:type="spellStart"/>
      <w:r w:rsidR="0046755B">
        <w:t>KMeans</w:t>
      </w:r>
      <w:proofErr w:type="spellEnd"/>
      <w:r w:rsidR="0046755B">
        <w:t>, possibly due to EM's sensitivity to initialization and convergence nuances.</w:t>
      </w:r>
    </w:p>
    <w:p w14:paraId="4C0888DE" w14:textId="48777D0C" w:rsidR="0046755B" w:rsidRDefault="0046755B" w:rsidP="00062EEE">
      <w:pPr>
        <w:ind w:firstLine="720"/>
      </w:pPr>
      <w:r>
        <w:t xml:space="preserve">The clusters obtained from </w:t>
      </w:r>
      <w:proofErr w:type="spellStart"/>
      <w:r>
        <w:t>KMeans</w:t>
      </w:r>
      <w:proofErr w:type="spellEnd"/>
      <w:r>
        <w:t xml:space="preserve"> on the UFC dataset didn't align as closely with the labels, implying that the algorithm might benefit from adjustments like feature scaling or kernel methods to handle non-linear separations. For EM, incorporating constraints or priors might help in guiding the clustering to a more accurate alignment with the labels.</w:t>
      </w:r>
      <w:r w:rsidR="00062EEE">
        <w:t xml:space="preserve"> </w:t>
      </w:r>
      <w:r>
        <w:t>The Wine dataset's clusters corresponded well with the labels, affirming that the chemical attributes form natural groupings reflective of the cultivars. This natural alignment bolsters the interpretability and justifies the cluster choices.</w:t>
      </w:r>
    </w:p>
    <w:p w14:paraId="202A2019" w14:textId="7C0B7EDD" w:rsidR="0046755B" w:rsidRDefault="0046755B" w:rsidP="00062EEE">
      <w:pPr>
        <w:ind w:firstLine="720"/>
      </w:pPr>
      <w:r>
        <w:t xml:space="preserve">Comparing the algorithms, </w:t>
      </w:r>
      <w:proofErr w:type="spellStart"/>
      <w:r>
        <w:t>KMeans</w:t>
      </w:r>
      <w:proofErr w:type="spellEnd"/>
      <w:r>
        <w:t>' performance hinges on the dataset's linearity and cluster balance, while EM's flexibility offers better handling of complex data structures at the cost of potentially overfitting. Enhancements like dimensionality reduction or advanced initialization techniques might bolster their respective performances.</w:t>
      </w:r>
      <w:r w:rsidR="00062EEE">
        <w:t xml:space="preserve"> </w:t>
      </w:r>
      <w:r>
        <w:t>The selection of datasets undoubtedly influenced the outcomes. The UFC dataset's high-dimensional space and inherent unpredictability of fight outcomes introduced complexities that skewed the clustering results. Conversely, the Wine dataset's clarity and lower dimensionality facilitated a more straightforward clustering process.</w:t>
      </w:r>
    </w:p>
    <w:p w14:paraId="5EA2DF1C" w14:textId="600EDD4B" w:rsidR="00350863" w:rsidRDefault="0046755B" w:rsidP="00062EEE">
      <w:pPr>
        <w:ind w:firstLine="720"/>
      </w:pPr>
      <w:r>
        <w:t xml:space="preserve">In conclusion, the performance of both clustering algorithms is not only algorithm-dependent but also heavily influenced by the characteristics of the datasets. To improve performance, fine-tuning the algorithms to align with the </w:t>
      </w:r>
      <w:proofErr w:type="spellStart"/>
      <w:r>
        <w:t>datasets'</w:t>
      </w:r>
      <w:proofErr w:type="spellEnd"/>
      <w:r>
        <w:t xml:space="preserve"> properties, such as feature selection or parameter optimization, would be essential.</w:t>
      </w:r>
    </w:p>
    <w:tbl>
      <w:tblPr>
        <w:tblStyle w:val="JDF"/>
        <w:tblW w:w="0" w:type="auto"/>
        <w:jc w:val="center"/>
        <w:tblBorders>
          <w:top w:val="none" w:sz="0" w:space="0" w:color="auto"/>
          <w:insideH w:val="none" w:sz="0" w:space="0" w:color="auto"/>
        </w:tblBorders>
        <w:tblLook w:val="04A0" w:firstRow="1" w:lastRow="0" w:firstColumn="1" w:lastColumn="0" w:noHBand="0" w:noVBand="1"/>
      </w:tblPr>
      <w:tblGrid>
        <w:gridCol w:w="3960"/>
        <w:gridCol w:w="3960"/>
      </w:tblGrid>
      <w:tr w:rsidR="00FD324E" w:rsidRPr="00FD324E" w14:paraId="26AE2096" w14:textId="77777777" w:rsidTr="00473AEA">
        <w:trPr>
          <w:cnfStyle w:val="100000000000" w:firstRow="1" w:lastRow="0" w:firstColumn="0" w:lastColumn="0" w:oddVBand="0" w:evenVBand="0" w:oddHBand="0" w:evenHBand="0" w:firstRowFirstColumn="0" w:firstRowLastColumn="0" w:lastRowFirstColumn="0" w:lastRowLastColumn="0"/>
          <w:jc w:val="center"/>
        </w:trPr>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D46813F" w14:textId="4A669CDD" w:rsidR="00FD324E" w:rsidRPr="006B42BA" w:rsidRDefault="006B42BA" w:rsidP="006B42BA">
            <w:pPr>
              <w:spacing w:after="0" w:line="240" w:lineRule="auto"/>
              <w:jc w:val="center"/>
              <w:rPr>
                <w:b w:val="0"/>
                <w:noProof/>
                <w:szCs w:val="16"/>
              </w:rPr>
            </w:pPr>
            <w:r>
              <w:rPr>
                <w:b w:val="0"/>
                <w:noProof/>
                <w:szCs w:val="16"/>
              </w:rPr>
              <w:drawing>
                <wp:anchor distT="0" distB="0" distL="114300" distR="114300" simplePos="0" relativeHeight="251845632" behindDoc="0" locked="0" layoutInCell="1" allowOverlap="1" wp14:anchorId="549CFC00" wp14:editId="242EB968">
                  <wp:simplePos x="0" y="0"/>
                  <wp:positionH relativeFrom="page">
                    <wp:align>center</wp:align>
                  </wp:positionH>
                  <wp:positionV relativeFrom="paragraph">
                    <wp:posOffset>455</wp:posOffset>
                  </wp:positionV>
                  <wp:extent cx="2286000" cy="1161987"/>
                  <wp:effectExtent l="0" t="0" r="0" b="635"/>
                  <wp:wrapTopAndBottom/>
                  <wp:docPr id="2005368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161987"/>
                          </a:xfrm>
                          <a:prstGeom prst="rect">
                            <a:avLst/>
                          </a:prstGeom>
                          <a:noFill/>
                        </pic:spPr>
                      </pic:pic>
                    </a:graphicData>
                  </a:graphic>
                  <wp14:sizeRelH relativeFrom="page">
                    <wp14:pctWidth>0</wp14:pctWidth>
                  </wp14:sizeRelH>
                  <wp14:sizeRelV relativeFrom="page">
                    <wp14:pctHeight>0</wp14:pctHeight>
                  </wp14:sizeRelV>
                </wp:anchor>
              </w:drawing>
            </w:r>
            <w:r w:rsidR="00FD324E" w:rsidRPr="00FD324E">
              <w:rPr>
                <w:b w:val="0"/>
                <w:szCs w:val="16"/>
              </w:rPr>
              <w:t xml:space="preserve">(a) </w:t>
            </w:r>
            <w:r>
              <w:rPr>
                <w:b w:val="0"/>
                <w:szCs w:val="16"/>
              </w:rPr>
              <w:t>Wine</w:t>
            </w:r>
            <w:r w:rsidR="00FD3E89">
              <w:rPr>
                <w:b w:val="0"/>
                <w:szCs w:val="16"/>
              </w:rPr>
              <w:t xml:space="preserve"> Dataset</w:t>
            </w:r>
            <w:r w:rsidR="00FD324E" w:rsidRPr="00FD324E">
              <w:rPr>
                <w:b w:val="0"/>
                <w:szCs w:val="16"/>
              </w:rPr>
              <w:t xml:space="preserve"> – Elbow</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4D912AC" w14:textId="50E22407" w:rsidR="00FD324E" w:rsidRPr="00FD324E" w:rsidRDefault="006B42BA" w:rsidP="00FD324E">
            <w:pPr>
              <w:spacing w:after="0" w:line="240" w:lineRule="auto"/>
              <w:jc w:val="center"/>
              <w:rPr>
                <w:szCs w:val="16"/>
              </w:rPr>
            </w:pPr>
            <w:r>
              <w:rPr>
                <w:b w:val="0"/>
                <w:noProof/>
                <w:szCs w:val="16"/>
              </w:rPr>
              <w:drawing>
                <wp:anchor distT="0" distB="0" distL="114300" distR="114300" simplePos="0" relativeHeight="251846656" behindDoc="0" locked="0" layoutInCell="1" allowOverlap="1" wp14:anchorId="66D483B8" wp14:editId="4142A47C">
                  <wp:simplePos x="0" y="0"/>
                  <wp:positionH relativeFrom="page">
                    <wp:align>center</wp:align>
                  </wp:positionH>
                  <wp:positionV relativeFrom="paragraph">
                    <wp:posOffset>0</wp:posOffset>
                  </wp:positionV>
                  <wp:extent cx="2290205" cy="1170432"/>
                  <wp:effectExtent l="0" t="0" r="0" b="0"/>
                  <wp:wrapTopAndBottom/>
                  <wp:docPr id="395286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0205" cy="1170432"/>
                          </a:xfrm>
                          <a:prstGeom prst="rect">
                            <a:avLst/>
                          </a:prstGeom>
                          <a:noFill/>
                        </pic:spPr>
                      </pic:pic>
                    </a:graphicData>
                  </a:graphic>
                  <wp14:sizeRelH relativeFrom="page">
                    <wp14:pctWidth>0</wp14:pctWidth>
                  </wp14:sizeRelH>
                  <wp14:sizeRelV relativeFrom="page">
                    <wp14:pctHeight>0</wp14:pctHeight>
                  </wp14:sizeRelV>
                </wp:anchor>
              </w:drawing>
            </w:r>
            <w:r w:rsidR="00FD324E" w:rsidRPr="00FD324E">
              <w:rPr>
                <w:b w:val="0"/>
                <w:szCs w:val="16"/>
              </w:rPr>
              <w:t>(</w:t>
            </w:r>
            <w:r w:rsidR="00DF79AD">
              <w:rPr>
                <w:b w:val="0"/>
                <w:szCs w:val="16"/>
              </w:rPr>
              <w:t>b</w:t>
            </w:r>
            <w:r w:rsidR="00FD324E" w:rsidRPr="00FD324E">
              <w:rPr>
                <w:b w:val="0"/>
                <w:szCs w:val="16"/>
              </w:rPr>
              <w:t xml:space="preserve">) </w:t>
            </w:r>
            <w:r>
              <w:rPr>
                <w:b w:val="0"/>
                <w:szCs w:val="16"/>
              </w:rPr>
              <w:t>UFC</w:t>
            </w:r>
            <w:r w:rsidR="00FD3E89">
              <w:rPr>
                <w:b w:val="0"/>
                <w:szCs w:val="16"/>
              </w:rPr>
              <w:t xml:space="preserve"> </w:t>
            </w:r>
            <w:proofErr w:type="spellStart"/>
            <w:r w:rsidR="00FD3E89">
              <w:rPr>
                <w:b w:val="0"/>
                <w:szCs w:val="16"/>
              </w:rPr>
              <w:t>Dateset</w:t>
            </w:r>
            <w:proofErr w:type="spellEnd"/>
            <w:r w:rsidR="00FD324E" w:rsidRPr="00FD324E">
              <w:rPr>
                <w:b w:val="0"/>
                <w:szCs w:val="16"/>
              </w:rPr>
              <w:t xml:space="preserve"> – </w:t>
            </w:r>
            <w:proofErr w:type="spellStart"/>
            <w:r>
              <w:rPr>
                <w:b w:val="0"/>
                <w:szCs w:val="16"/>
              </w:rPr>
              <w:t>KMean</w:t>
            </w:r>
            <w:proofErr w:type="spellEnd"/>
            <w:r>
              <w:rPr>
                <w:b w:val="0"/>
                <w:szCs w:val="16"/>
              </w:rPr>
              <w:t xml:space="preserve"> Coef.</w:t>
            </w:r>
          </w:p>
        </w:tc>
      </w:tr>
    </w:tbl>
    <w:p w14:paraId="4DD6E16F" w14:textId="2FC97626" w:rsidR="00FD324E" w:rsidRDefault="00FD324E" w:rsidP="000D0232">
      <w:pPr>
        <w:pStyle w:val="Caption"/>
        <w:spacing w:before="100"/>
        <w:jc w:val="center"/>
      </w:pPr>
      <w:bookmarkStart w:id="0" w:name="_Ref150107597"/>
      <w:r>
        <w:t xml:space="preserve">Figure </w:t>
      </w:r>
      <w:fldSimple w:instr=" SEQ Figure \* ARABIC ">
        <w:r w:rsidR="00B1754D">
          <w:rPr>
            <w:noProof/>
          </w:rPr>
          <w:t>1</w:t>
        </w:r>
      </w:fldSimple>
      <w:bookmarkEnd w:id="0"/>
      <w:r>
        <w:t xml:space="preserve">. Clustering Analysis – </w:t>
      </w:r>
      <w:proofErr w:type="spellStart"/>
      <w:r>
        <w:t>KMean</w:t>
      </w:r>
      <w:proofErr w:type="spellEnd"/>
      <w:r>
        <w:t xml:space="preserve"> &amp; Expectation Maximization (EM)</w:t>
      </w:r>
    </w:p>
    <w:p w14:paraId="75F392B4" w14:textId="47AA1775" w:rsidR="00FD324E" w:rsidRDefault="005D4EC8" w:rsidP="005D4EC8">
      <w:pPr>
        <w:pStyle w:val="Heading1"/>
      </w:pPr>
      <w:r>
        <w:lastRenderedPageBreak/>
        <w:t>D</w:t>
      </w:r>
      <w:r w:rsidRPr="005D4EC8">
        <w:t xml:space="preserve">imensionality </w:t>
      </w:r>
      <w:r>
        <w:t>R</w:t>
      </w:r>
      <w:r w:rsidRPr="005D4EC8">
        <w:t>eduction</w:t>
      </w:r>
      <w:r>
        <w:t xml:space="preserve"> on Data Set</w:t>
      </w:r>
    </w:p>
    <w:p w14:paraId="27C58AEB" w14:textId="77777777" w:rsidR="007A477E" w:rsidRDefault="007A477E" w:rsidP="007A477E">
      <w:r>
        <w:t xml:space="preserve">In the dimensionality reduction phase of the analysis, four algorithms were employed: Principal Component Analysis (PCA), Independent Component Analysis (ICA), Gaussian Random Projection (GRP), and Lasso feature selection. </w:t>
      </w:r>
    </w:p>
    <w:p w14:paraId="50612837" w14:textId="28888780" w:rsidR="00BC2F92" w:rsidRDefault="00811FC4" w:rsidP="00811FC4">
      <w:pPr>
        <w:ind w:firstLine="720"/>
      </w:pPr>
      <w:r w:rsidRPr="00811FC4">
        <w:t xml:space="preserve">Reconstruction error was the main metric for assessing dimensionality reduction, reflecting information loss when data is compressed and then restored. This error was charted against retained dimensions, with </w:t>
      </w:r>
      <w:r>
        <w:fldChar w:fldCharType="begin"/>
      </w:r>
      <w:r>
        <w:instrText xml:space="preserve"> REF _Ref150108678 \h </w:instrText>
      </w:r>
      <w:r>
        <w:fldChar w:fldCharType="separate"/>
      </w:r>
      <w:r w:rsidR="00B1754D">
        <w:t xml:space="preserve">Figure </w:t>
      </w:r>
      <w:r w:rsidR="00B1754D">
        <w:rPr>
          <w:noProof/>
        </w:rPr>
        <w:t>2</w:t>
      </w:r>
      <w:r>
        <w:fldChar w:fldCharType="end"/>
      </w:r>
      <w:r w:rsidRPr="00811FC4">
        <w:t xml:space="preserve"> illustrating this for Gaussian Random Projection (GRP). The reduction extent was decided by balancing this error with dataset specifics and expert insights, such as key chemical attributes in the Wine dataset. </w:t>
      </w:r>
      <w:r>
        <w:fldChar w:fldCharType="begin"/>
      </w:r>
      <w:r>
        <w:instrText xml:space="preserve"> REF _Ref150108550 \h </w:instrText>
      </w:r>
      <w:r>
        <w:fldChar w:fldCharType="separate"/>
      </w:r>
      <w:r w:rsidR="00B1754D">
        <w:t xml:space="preserve">Table </w:t>
      </w:r>
      <w:r w:rsidR="00B1754D">
        <w:rPr>
          <w:noProof/>
        </w:rPr>
        <w:t>1</w:t>
      </w:r>
      <w:r>
        <w:fldChar w:fldCharType="end"/>
      </w:r>
      <w:r w:rsidRPr="00811FC4">
        <w:t xml:space="preserve"> compiles the final dimension count and corresponding errors for each reduction technique used.</w:t>
      </w:r>
    </w:p>
    <w:p w14:paraId="1ABF315D" w14:textId="77777777" w:rsidR="00811FC4" w:rsidRDefault="00811FC4" w:rsidP="00811FC4">
      <w:pPr>
        <w:ind w:firstLine="720"/>
      </w:pPr>
    </w:p>
    <w:tbl>
      <w:tblPr>
        <w:tblStyle w:val="JDF"/>
        <w:tblW w:w="0" w:type="auto"/>
        <w:jc w:val="center"/>
        <w:tblBorders>
          <w:top w:val="none" w:sz="0" w:space="0" w:color="auto"/>
          <w:insideH w:val="none" w:sz="0" w:space="0" w:color="auto"/>
        </w:tblBorders>
        <w:tblLook w:val="04A0" w:firstRow="1" w:lastRow="0" w:firstColumn="1" w:lastColumn="0" w:noHBand="0" w:noVBand="1"/>
      </w:tblPr>
      <w:tblGrid>
        <w:gridCol w:w="3960"/>
        <w:gridCol w:w="3960"/>
      </w:tblGrid>
      <w:tr w:rsidR="00410714" w:rsidRPr="00FD324E" w14:paraId="106E08E1" w14:textId="77777777" w:rsidTr="00410714">
        <w:trPr>
          <w:cnfStyle w:val="100000000000" w:firstRow="1" w:lastRow="0" w:firstColumn="0" w:lastColumn="0" w:oddVBand="0" w:evenVBand="0" w:oddHBand="0" w:evenHBand="0" w:firstRowFirstColumn="0" w:firstRowLastColumn="0" w:lastRowFirstColumn="0" w:lastRowLastColumn="0"/>
          <w:jc w:val="center"/>
        </w:trPr>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80880D" w14:textId="491F6C17" w:rsidR="00410714" w:rsidRPr="00410714" w:rsidRDefault="00410714" w:rsidP="00410714">
            <w:pPr>
              <w:spacing w:after="0" w:line="240" w:lineRule="auto"/>
              <w:jc w:val="center"/>
              <w:rPr>
                <w:b w:val="0"/>
                <w:noProof/>
                <w:szCs w:val="16"/>
              </w:rPr>
            </w:pPr>
            <w:r>
              <w:rPr>
                <w:noProof/>
                <w:szCs w:val="16"/>
              </w:rPr>
              <w:drawing>
                <wp:anchor distT="0" distB="0" distL="114300" distR="114300" simplePos="0" relativeHeight="251773952" behindDoc="0" locked="0" layoutInCell="1" allowOverlap="1" wp14:anchorId="2CD24E5A" wp14:editId="1EBA5CE7">
                  <wp:simplePos x="0" y="0"/>
                  <wp:positionH relativeFrom="page">
                    <wp:align>center</wp:align>
                  </wp:positionH>
                  <wp:positionV relativeFrom="paragraph">
                    <wp:posOffset>684</wp:posOffset>
                  </wp:positionV>
                  <wp:extent cx="2049555" cy="1371600"/>
                  <wp:effectExtent l="0" t="0" r="8255" b="0"/>
                  <wp:wrapTopAndBottom/>
                  <wp:docPr id="18991079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9555" cy="1371600"/>
                          </a:xfrm>
                          <a:prstGeom prst="rect">
                            <a:avLst/>
                          </a:prstGeom>
                          <a:noFill/>
                        </pic:spPr>
                      </pic:pic>
                    </a:graphicData>
                  </a:graphic>
                  <wp14:sizeRelH relativeFrom="page">
                    <wp14:pctWidth>0</wp14:pctWidth>
                  </wp14:sizeRelH>
                  <wp14:sizeRelV relativeFrom="page">
                    <wp14:pctHeight>0</wp14:pctHeight>
                  </wp14:sizeRelV>
                </wp:anchor>
              </w:drawing>
            </w:r>
            <w:r w:rsidRPr="00FD324E">
              <w:rPr>
                <w:b w:val="0"/>
                <w:szCs w:val="16"/>
              </w:rPr>
              <w:t xml:space="preserve">(a) UFC – </w:t>
            </w:r>
            <w:r>
              <w:rPr>
                <w:b w:val="0"/>
                <w:szCs w:val="16"/>
              </w:rPr>
              <w:t>Randomized Projections</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F02FFE" w14:textId="14291F19" w:rsidR="00410714" w:rsidRPr="00410714" w:rsidRDefault="00410714" w:rsidP="00410714">
            <w:pPr>
              <w:spacing w:after="0" w:line="240" w:lineRule="auto"/>
              <w:jc w:val="center"/>
              <w:rPr>
                <w:b w:val="0"/>
                <w:noProof/>
                <w:szCs w:val="16"/>
              </w:rPr>
            </w:pPr>
            <w:r>
              <w:rPr>
                <w:noProof/>
                <w:szCs w:val="16"/>
              </w:rPr>
              <w:drawing>
                <wp:anchor distT="0" distB="0" distL="114300" distR="114300" simplePos="0" relativeHeight="251772928" behindDoc="0" locked="0" layoutInCell="1" allowOverlap="1" wp14:anchorId="32CEBEE5" wp14:editId="1E3A657A">
                  <wp:simplePos x="0" y="0"/>
                  <wp:positionH relativeFrom="page">
                    <wp:align>center</wp:align>
                  </wp:positionH>
                  <wp:positionV relativeFrom="paragraph">
                    <wp:posOffset>684</wp:posOffset>
                  </wp:positionV>
                  <wp:extent cx="2087096" cy="1371600"/>
                  <wp:effectExtent l="0" t="0" r="8890" b="0"/>
                  <wp:wrapTopAndBottom/>
                  <wp:docPr id="5337439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7096" cy="1371600"/>
                          </a:xfrm>
                          <a:prstGeom prst="rect">
                            <a:avLst/>
                          </a:prstGeom>
                          <a:noFill/>
                        </pic:spPr>
                      </pic:pic>
                    </a:graphicData>
                  </a:graphic>
                  <wp14:sizeRelH relativeFrom="page">
                    <wp14:pctWidth>0</wp14:pctWidth>
                  </wp14:sizeRelH>
                  <wp14:sizeRelV relativeFrom="page">
                    <wp14:pctHeight>0</wp14:pctHeight>
                  </wp14:sizeRelV>
                </wp:anchor>
              </w:drawing>
            </w:r>
            <w:r w:rsidRPr="00FD324E">
              <w:rPr>
                <w:b w:val="0"/>
                <w:szCs w:val="16"/>
              </w:rPr>
              <w:t xml:space="preserve">(d) Wine – </w:t>
            </w:r>
            <w:r>
              <w:rPr>
                <w:b w:val="0"/>
                <w:szCs w:val="16"/>
              </w:rPr>
              <w:t>Randomized Projections</w:t>
            </w:r>
          </w:p>
        </w:tc>
      </w:tr>
    </w:tbl>
    <w:p w14:paraId="1FF71225" w14:textId="78647562" w:rsidR="00C05B76" w:rsidRDefault="00410714" w:rsidP="002905FB">
      <w:pPr>
        <w:pStyle w:val="Caption"/>
        <w:spacing w:before="100"/>
        <w:jc w:val="center"/>
      </w:pPr>
      <w:bookmarkStart w:id="1" w:name="_Ref150108678"/>
      <w:r>
        <w:t xml:space="preserve">Figure </w:t>
      </w:r>
      <w:fldSimple w:instr=" SEQ Figure \* ARABIC ">
        <w:r w:rsidR="00B1754D">
          <w:rPr>
            <w:noProof/>
          </w:rPr>
          <w:t>2</w:t>
        </w:r>
      </w:fldSimple>
      <w:bookmarkEnd w:id="1"/>
      <w:r>
        <w:t xml:space="preserve">. </w:t>
      </w:r>
      <w:r w:rsidR="00E57D80">
        <w:t>Reconstruction Error vs. Dimensionality (Randomized Projections as Example)</w:t>
      </w:r>
    </w:p>
    <w:p w14:paraId="34A9B226" w14:textId="609D9147" w:rsidR="00B32A3C" w:rsidRDefault="00B32A3C" w:rsidP="00740E8C">
      <w:pPr>
        <w:pStyle w:val="Caption"/>
        <w:spacing w:after="100"/>
        <w:jc w:val="center"/>
      </w:pPr>
      <w:bookmarkStart w:id="2" w:name="_Ref150108550"/>
      <w:r>
        <w:t xml:space="preserve">Table </w:t>
      </w:r>
      <w:fldSimple w:instr=" SEQ Table \* ARABIC ">
        <w:r w:rsidR="00B1754D">
          <w:rPr>
            <w:noProof/>
          </w:rPr>
          <w:t>1</w:t>
        </w:r>
      </w:fldSimple>
      <w:bookmarkEnd w:id="2"/>
      <w:r>
        <w:t xml:space="preserve">. </w:t>
      </w:r>
      <w:r w:rsidR="00FE69E5">
        <w:t xml:space="preserve">Summary of </w:t>
      </w:r>
      <w:r>
        <w:t>Dimensionality Reduction</w:t>
      </w:r>
    </w:p>
    <w:tbl>
      <w:tblPr>
        <w:tblStyle w:val="JDF"/>
        <w:tblW w:w="6480"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41"/>
        <w:gridCol w:w="1851"/>
        <w:gridCol w:w="944"/>
        <w:gridCol w:w="836"/>
        <w:gridCol w:w="741"/>
        <w:gridCol w:w="737"/>
        <w:gridCol w:w="778"/>
      </w:tblGrid>
      <w:tr w:rsidR="00B32A3C" w:rsidRPr="00B32A3C" w14:paraId="09E28200" w14:textId="77777777" w:rsidTr="00FD3E89">
        <w:trPr>
          <w:cnfStyle w:val="100000000000" w:firstRow="1" w:lastRow="0" w:firstColumn="0" w:lastColumn="0" w:oddVBand="0" w:evenVBand="0" w:oddHBand="0" w:evenHBand="0" w:firstRowFirstColumn="0" w:firstRowLastColumn="0" w:lastRowFirstColumn="0" w:lastRowLastColumn="0"/>
          <w:trHeight w:val="16"/>
          <w:jc w:val="center"/>
        </w:trPr>
        <w:tc>
          <w:tcPr>
            <w:tcW w:w="0" w:type="auto"/>
            <w:tcBorders>
              <w:top w:val="single" w:sz="4" w:space="0" w:color="auto"/>
              <w:bottom w:val="single" w:sz="4" w:space="0" w:color="auto"/>
            </w:tcBorders>
            <w:noWrap/>
            <w:vAlign w:val="center"/>
            <w:hideMark/>
          </w:tcPr>
          <w:p w14:paraId="43CC7A31" w14:textId="77777777" w:rsidR="00B32A3C" w:rsidRPr="00B32A3C" w:rsidRDefault="00B32A3C" w:rsidP="00142BB6">
            <w:pPr>
              <w:spacing w:after="0" w:line="240" w:lineRule="auto"/>
              <w:jc w:val="center"/>
            </w:pPr>
          </w:p>
        </w:tc>
        <w:tc>
          <w:tcPr>
            <w:tcW w:w="1843" w:type="dxa"/>
            <w:tcBorders>
              <w:top w:val="single" w:sz="4" w:space="0" w:color="auto"/>
            </w:tcBorders>
            <w:noWrap/>
            <w:vAlign w:val="center"/>
            <w:hideMark/>
          </w:tcPr>
          <w:p w14:paraId="1678928E" w14:textId="77777777" w:rsidR="00B32A3C" w:rsidRPr="00B32A3C" w:rsidRDefault="00B32A3C" w:rsidP="00142BB6">
            <w:pPr>
              <w:spacing w:after="0" w:line="240" w:lineRule="auto"/>
              <w:jc w:val="center"/>
            </w:pPr>
          </w:p>
        </w:tc>
        <w:tc>
          <w:tcPr>
            <w:tcW w:w="936" w:type="dxa"/>
            <w:tcBorders>
              <w:top w:val="single" w:sz="4" w:space="0" w:color="auto"/>
            </w:tcBorders>
            <w:noWrap/>
            <w:vAlign w:val="center"/>
            <w:hideMark/>
          </w:tcPr>
          <w:p w14:paraId="2A9B0284" w14:textId="77777777" w:rsidR="00B32A3C" w:rsidRPr="00B32A3C" w:rsidRDefault="00B32A3C" w:rsidP="00142BB6">
            <w:pPr>
              <w:spacing w:after="0" w:line="240" w:lineRule="auto"/>
              <w:jc w:val="center"/>
              <w:rPr>
                <w:bCs/>
                <w:szCs w:val="16"/>
              </w:rPr>
            </w:pPr>
            <w:r w:rsidRPr="00B32A3C">
              <w:rPr>
                <w:bCs/>
                <w:szCs w:val="16"/>
              </w:rPr>
              <w:t>Original</w:t>
            </w:r>
          </w:p>
        </w:tc>
        <w:tc>
          <w:tcPr>
            <w:tcW w:w="828" w:type="dxa"/>
            <w:tcBorders>
              <w:top w:val="single" w:sz="4" w:space="0" w:color="auto"/>
            </w:tcBorders>
            <w:noWrap/>
            <w:vAlign w:val="center"/>
            <w:hideMark/>
          </w:tcPr>
          <w:p w14:paraId="17BC4CE2" w14:textId="77777777" w:rsidR="00B32A3C" w:rsidRPr="00B32A3C" w:rsidRDefault="00B32A3C" w:rsidP="00142BB6">
            <w:pPr>
              <w:spacing w:after="0" w:line="240" w:lineRule="auto"/>
              <w:jc w:val="center"/>
              <w:rPr>
                <w:bCs/>
                <w:szCs w:val="16"/>
              </w:rPr>
            </w:pPr>
            <w:r w:rsidRPr="00B32A3C">
              <w:rPr>
                <w:bCs/>
                <w:szCs w:val="16"/>
              </w:rPr>
              <w:t>PCA</w:t>
            </w:r>
          </w:p>
        </w:tc>
        <w:tc>
          <w:tcPr>
            <w:tcW w:w="733" w:type="dxa"/>
            <w:tcBorders>
              <w:top w:val="single" w:sz="4" w:space="0" w:color="auto"/>
            </w:tcBorders>
            <w:noWrap/>
            <w:vAlign w:val="center"/>
            <w:hideMark/>
          </w:tcPr>
          <w:p w14:paraId="2DDE4628" w14:textId="77777777" w:rsidR="00B32A3C" w:rsidRPr="00B32A3C" w:rsidRDefault="00B32A3C" w:rsidP="00142BB6">
            <w:pPr>
              <w:spacing w:after="0" w:line="240" w:lineRule="auto"/>
              <w:jc w:val="center"/>
              <w:rPr>
                <w:bCs/>
                <w:szCs w:val="16"/>
              </w:rPr>
            </w:pPr>
            <w:r w:rsidRPr="00B32A3C">
              <w:rPr>
                <w:bCs/>
                <w:szCs w:val="16"/>
              </w:rPr>
              <w:t>ICA</w:t>
            </w:r>
          </w:p>
        </w:tc>
        <w:tc>
          <w:tcPr>
            <w:tcW w:w="729" w:type="dxa"/>
            <w:tcBorders>
              <w:top w:val="single" w:sz="4" w:space="0" w:color="auto"/>
            </w:tcBorders>
            <w:noWrap/>
            <w:vAlign w:val="center"/>
            <w:hideMark/>
          </w:tcPr>
          <w:p w14:paraId="43362E05" w14:textId="77777777" w:rsidR="00B32A3C" w:rsidRPr="00B32A3C" w:rsidRDefault="00B32A3C" w:rsidP="00142BB6">
            <w:pPr>
              <w:spacing w:after="0" w:line="240" w:lineRule="auto"/>
              <w:jc w:val="center"/>
              <w:rPr>
                <w:bCs/>
                <w:szCs w:val="16"/>
              </w:rPr>
            </w:pPr>
            <w:r w:rsidRPr="00B32A3C">
              <w:rPr>
                <w:bCs/>
                <w:szCs w:val="16"/>
              </w:rPr>
              <w:t>RP</w:t>
            </w:r>
          </w:p>
        </w:tc>
        <w:tc>
          <w:tcPr>
            <w:tcW w:w="770" w:type="dxa"/>
            <w:tcBorders>
              <w:top w:val="single" w:sz="4" w:space="0" w:color="auto"/>
            </w:tcBorders>
            <w:noWrap/>
            <w:vAlign w:val="center"/>
            <w:hideMark/>
          </w:tcPr>
          <w:p w14:paraId="10904638" w14:textId="4B449EAA" w:rsidR="00B32A3C" w:rsidRPr="00B32A3C" w:rsidRDefault="00B32A3C" w:rsidP="00142BB6">
            <w:pPr>
              <w:spacing w:after="0" w:line="240" w:lineRule="auto"/>
              <w:jc w:val="center"/>
              <w:rPr>
                <w:bCs/>
                <w:szCs w:val="16"/>
              </w:rPr>
            </w:pPr>
            <w:r w:rsidRPr="00B32A3C">
              <w:rPr>
                <w:bCs/>
                <w:szCs w:val="16"/>
              </w:rPr>
              <w:t>L</w:t>
            </w:r>
            <w:r w:rsidR="005A2545">
              <w:rPr>
                <w:bCs/>
                <w:szCs w:val="16"/>
              </w:rPr>
              <w:t>asso</w:t>
            </w:r>
          </w:p>
        </w:tc>
      </w:tr>
      <w:tr w:rsidR="00B32A3C" w:rsidRPr="00B32A3C" w14:paraId="5FEA55CE" w14:textId="77777777" w:rsidTr="00FD3E89">
        <w:trPr>
          <w:trHeight w:val="177"/>
        </w:trPr>
        <w:tc>
          <w:tcPr>
            <w:tcW w:w="0" w:type="auto"/>
            <w:tcBorders>
              <w:bottom w:val="nil"/>
            </w:tcBorders>
            <w:noWrap/>
            <w:vAlign w:val="center"/>
            <w:hideMark/>
          </w:tcPr>
          <w:p w14:paraId="51A2018E" w14:textId="77777777" w:rsidR="00B32A3C" w:rsidRPr="00B32A3C" w:rsidRDefault="00B32A3C" w:rsidP="00142BB6">
            <w:pPr>
              <w:spacing w:after="0" w:line="240" w:lineRule="auto"/>
              <w:jc w:val="center"/>
              <w:rPr>
                <w:b/>
                <w:bCs/>
                <w:szCs w:val="16"/>
              </w:rPr>
            </w:pPr>
            <w:r w:rsidRPr="00B32A3C">
              <w:rPr>
                <w:b/>
                <w:bCs/>
                <w:szCs w:val="16"/>
              </w:rPr>
              <w:t>UFC</w:t>
            </w:r>
          </w:p>
        </w:tc>
        <w:tc>
          <w:tcPr>
            <w:tcW w:w="1843" w:type="dxa"/>
            <w:noWrap/>
            <w:vAlign w:val="center"/>
            <w:hideMark/>
          </w:tcPr>
          <w:p w14:paraId="4F229055" w14:textId="77777777" w:rsidR="00B32A3C" w:rsidRPr="00B32A3C" w:rsidRDefault="00B32A3C" w:rsidP="00142BB6">
            <w:pPr>
              <w:spacing w:after="0" w:line="240" w:lineRule="auto"/>
              <w:jc w:val="left"/>
              <w:rPr>
                <w:b/>
                <w:bCs/>
                <w:szCs w:val="16"/>
              </w:rPr>
            </w:pPr>
            <w:r w:rsidRPr="00B32A3C">
              <w:rPr>
                <w:b/>
                <w:bCs/>
                <w:szCs w:val="16"/>
              </w:rPr>
              <w:t>Features</w:t>
            </w:r>
          </w:p>
        </w:tc>
        <w:tc>
          <w:tcPr>
            <w:tcW w:w="936" w:type="dxa"/>
            <w:noWrap/>
            <w:vAlign w:val="center"/>
            <w:hideMark/>
          </w:tcPr>
          <w:p w14:paraId="7C07EE5B" w14:textId="77777777" w:rsidR="00B32A3C" w:rsidRPr="00B32A3C" w:rsidRDefault="00B32A3C" w:rsidP="00142BB6">
            <w:pPr>
              <w:spacing w:after="0" w:line="240" w:lineRule="auto"/>
              <w:jc w:val="center"/>
              <w:rPr>
                <w:szCs w:val="16"/>
              </w:rPr>
            </w:pPr>
            <w:r w:rsidRPr="00B32A3C">
              <w:rPr>
                <w:szCs w:val="16"/>
              </w:rPr>
              <w:t>156</w:t>
            </w:r>
          </w:p>
        </w:tc>
        <w:tc>
          <w:tcPr>
            <w:tcW w:w="828" w:type="dxa"/>
            <w:noWrap/>
            <w:vAlign w:val="center"/>
            <w:hideMark/>
          </w:tcPr>
          <w:p w14:paraId="57502553" w14:textId="77777777" w:rsidR="00B32A3C" w:rsidRPr="00B32A3C" w:rsidRDefault="00B32A3C" w:rsidP="00142BB6">
            <w:pPr>
              <w:spacing w:after="0" w:line="240" w:lineRule="auto"/>
              <w:jc w:val="center"/>
              <w:rPr>
                <w:szCs w:val="16"/>
              </w:rPr>
            </w:pPr>
            <w:r w:rsidRPr="00B32A3C">
              <w:rPr>
                <w:szCs w:val="16"/>
              </w:rPr>
              <w:t>72</w:t>
            </w:r>
          </w:p>
        </w:tc>
        <w:tc>
          <w:tcPr>
            <w:tcW w:w="733" w:type="dxa"/>
            <w:noWrap/>
            <w:vAlign w:val="center"/>
            <w:hideMark/>
          </w:tcPr>
          <w:p w14:paraId="38B4BC31" w14:textId="77777777" w:rsidR="00B32A3C" w:rsidRPr="00B32A3C" w:rsidRDefault="00B32A3C" w:rsidP="00142BB6">
            <w:pPr>
              <w:spacing w:after="0" w:line="240" w:lineRule="auto"/>
              <w:jc w:val="center"/>
              <w:rPr>
                <w:szCs w:val="16"/>
              </w:rPr>
            </w:pPr>
            <w:r w:rsidRPr="00B32A3C">
              <w:rPr>
                <w:szCs w:val="16"/>
              </w:rPr>
              <w:t>80</w:t>
            </w:r>
          </w:p>
        </w:tc>
        <w:tc>
          <w:tcPr>
            <w:tcW w:w="729" w:type="dxa"/>
            <w:noWrap/>
            <w:vAlign w:val="center"/>
            <w:hideMark/>
          </w:tcPr>
          <w:p w14:paraId="08A471E1" w14:textId="77777777" w:rsidR="00B32A3C" w:rsidRPr="00B32A3C" w:rsidRDefault="00B32A3C" w:rsidP="00142BB6">
            <w:pPr>
              <w:spacing w:after="0" w:line="240" w:lineRule="auto"/>
              <w:jc w:val="center"/>
              <w:rPr>
                <w:szCs w:val="16"/>
              </w:rPr>
            </w:pPr>
            <w:r w:rsidRPr="00B32A3C">
              <w:rPr>
                <w:szCs w:val="16"/>
              </w:rPr>
              <w:t>40</w:t>
            </w:r>
          </w:p>
        </w:tc>
        <w:tc>
          <w:tcPr>
            <w:tcW w:w="770" w:type="dxa"/>
            <w:noWrap/>
            <w:vAlign w:val="center"/>
            <w:hideMark/>
          </w:tcPr>
          <w:p w14:paraId="27B1828E" w14:textId="77777777" w:rsidR="00B32A3C" w:rsidRPr="00B32A3C" w:rsidRDefault="00B32A3C" w:rsidP="00142BB6">
            <w:pPr>
              <w:spacing w:after="0" w:line="240" w:lineRule="auto"/>
              <w:jc w:val="center"/>
              <w:rPr>
                <w:szCs w:val="16"/>
              </w:rPr>
            </w:pPr>
            <w:r w:rsidRPr="00B32A3C">
              <w:rPr>
                <w:szCs w:val="16"/>
              </w:rPr>
              <w:t>39</w:t>
            </w:r>
          </w:p>
        </w:tc>
      </w:tr>
      <w:tr w:rsidR="00B32A3C" w:rsidRPr="00B32A3C" w14:paraId="563FE923" w14:textId="77777777" w:rsidTr="00FD3E89">
        <w:trPr>
          <w:trHeight w:val="114"/>
        </w:trPr>
        <w:tc>
          <w:tcPr>
            <w:tcW w:w="0" w:type="auto"/>
            <w:tcBorders>
              <w:top w:val="nil"/>
              <w:bottom w:val="single" w:sz="4" w:space="0" w:color="auto"/>
            </w:tcBorders>
            <w:noWrap/>
            <w:vAlign w:val="center"/>
            <w:hideMark/>
          </w:tcPr>
          <w:p w14:paraId="3BEA9FF8" w14:textId="77777777" w:rsidR="00B32A3C" w:rsidRPr="00B32A3C" w:rsidRDefault="00B32A3C" w:rsidP="00142BB6">
            <w:pPr>
              <w:spacing w:after="0" w:line="240" w:lineRule="auto"/>
              <w:jc w:val="center"/>
              <w:rPr>
                <w:b/>
                <w:bCs/>
                <w:szCs w:val="16"/>
              </w:rPr>
            </w:pPr>
          </w:p>
        </w:tc>
        <w:tc>
          <w:tcPr>
            <w:tcW w:w="1843" w:type="dxa"/>
            <w:vAlign w:val="center"/>
            <w:hideMark/>
          </w:tcPr>
          <w:p w14:paraId="3307C8A8" w14:textId="77777777" w:rsidR="00B32A3C" w:rsidRPr="00B32A3C" w:rsidRDefault="00B32A3C" w:rsidP="00142BB6">
            <w:pPr>
              <w:spacing w:after="0" w:line="240" w:lineRule="auto"/>
              <w:jc w:val="left"/>
              <w:rPr>
                <w:b/>
                <w:bCs/>
                <w:szCs w:val="16"/>
              </w:rPr>
            </w:pPr>
            <w:r w:rsidRPr="00B32A3C">
              <w:rPr>
                <w:b/>
                <w:bCs/>
                <w:szCs w:val="16"/>
              </w:rPr>
              <w:t>Reconstruction Error</w:t>
            </w:r>
          </w:p>
        </w:tc>
        <w:tc>
          <w:tcPr>
            <w:tcW w:w="936" w:type="dxa"/>
            <w:noWrap/>
            <w:vAlign w:val="center"/>
            <w:hideMark/>
          </w:tcPr>
          <w:p w14:paraId="4CA9AD85" w14:textId="77777777" w:rsidR="00B32A3C" w:rsidRPr="00B32A3C" w:rsidRDefault="00B32A3C" w:rsidP="00142BB6">
            <w:pPr>
              <w:spacing w:after="0" w:line="240" w:lineRule="auto"/>
              <w:jc w:val="center"/>
              <w:rPr>
                <w:szCs w:val="16"/>
              </w:rPr>
            </w:pPr>
            <w:r w:rsidRPr="00B32A3C">
              <w:rPr>
                <w:szCs w:val="16"/>
              </w:rPr>
              <w:t>-</w:t>
            </w:r>
          </w:p>
        </w:tc>
        <w:tc>
          <w:tcPr>
            <w:tcW w:w="828" w:type="dxa"/>
            <w:noWrap/>
            <w:vAlign w:val="center"/>
            <w:hideMark/>
          </w:tcPr>
          <w:p w14:paraId="2472B503" w14:textId="77777777" w:rsidR="00B32A3C" w:rsidRPr="00B32A3C" w:rsidRDefault="00B32A3C" w:rsidP="00142BB6">
            <w:pPr>
              <w:spacing w:after="0" w:line="240" w:lineRule="auto"/>
              <w:jc w:val="center"/>
              <w:rPr>
                <w:szCs w:val="16"/>
              </w:rPr>
            </w:pPr>
            <w:r w:rsidRPr="00B32A3C">
              <w:rPr>
                <w:szCs w:val="16"/>
              </w:rPr>
              <w:t>0.04</w:t>
            </w:r>
          </w:p>
        </w:tc>
        <w:tc>
          <w:tcPr>
            <w:tcW w:w="733" w:type="dxa"/>
            <w:noWrap/>
            <w:vAlign w:val="center"/>
            <w:hideMark/>
          </w:tcPr>
          <w:p w14:paraId="5F970AEE" w14:textId="77777777" w:rsidR="00B32A3C" w:rsidRPr="00B32A3C" w:rsidRDefault="00B32A3C" w:rsidP="00142BB6">
            <w:pPr>
              <w:spacing w:after="0" w:line="240" w:lineRule="auto"/>
              <w:jc w:val="center"/>
              <w:rPr>
                <w:szCs w:val="16"/>
              </w:rPr>
            </w:pPr>
            <w:r w:rsidRPr="00B32A3C">
              <w:rPr>
                <w:szCs w:val="16"/>
              </w:rPr>
              <w:t>0.027</w:t>
            </w:r>
          </w:p>
        </w:tc>
        <w:tc>
          <w:tcPr>
            <w:tcW w:w="729" w:type="dxa"/>
            <w:noWrap/>
            <w:vAlign w:val="center"/>
            <w:hideMark/>
          </w:tcPr>
          <w:p w14:paraId="408B3A4E" w14:textId="77777777" w:rsidR="00B32A3C" w:rsidRPr="00B32A3C" w:rsidRDefault="00B32A3C" w:rsidP="00142BB6">
            <w:pPr>
              <w:spacing w:after="0" w:line="240" w:lineRule="auto"/>
              <w:jc w:val="center"/>
              <w:rPr>
                <w:szCs w:val="16"/>
              </w:rPr>
            </w:pPr>
            <w:r w:rsidRPr="00B32A3C">
              <w:rPr>
                <w:szCs w:val="16"/>
              </w:rPr>
              <w:t>0.042</w:t>
            </w:r>
          </w:p>
        </w:tc>
        <w:tc>
          <w:tcPr>
            <w:tcW w:w="770" w:type="dxa"/>
            <w:noWrap/>
            <w:vAlign w:val="center"/>
            <w:hideMark/>
          </w:tcPr>
          <w:p w14:paraId="3848A71E" w14:textId="77777777" w:rsidR="00B32A3C" w:rsidRPr="00B32A3C" w:rsidRDefault="00B32A3C" w:rsidP="00142BB6">
            <w:pPr>
              <w:spacing w:after="0" w:line="240" w:lineRule="auto"/>
              <w:jc w:val="center"/>
              <w:rPr>
                <w:szCs w:val="16"/>
              </w:rPr>
            </w:pPr>
            <w:r w:rsidRPr="00B32A3C">
              <w:rPr>
                <w:szCs w:val="16"/>
              </w:rPr>
              <w:t>-</w:t>
            </w:r>
          </w:p>
        </w:tc>
      </w:tr>
      <w:tr w:rsidR="00B32A3C" w:rsidRPr="00B32A3C" w14:paraId="272371E0" w14:textId="77777777" w:rsidTr="00FD3E89">
        <w:trPr>
          <w:trHeight w:val="16"/>
        </w:trPr>
        <w:tc>
          <w:tcPr>
            <w:tcW w:w="0" w:type="auto"/>
            <w:tcBorders>
              <w:bottom w:val="nil"/>
            </w:tcBorders>
            <w:noWrap/>
            <w:vAlign w:val="center"/>
            <w:hideMark/>
          </w:tcPr>
          <w:p w14:paraId="6CDFC93E" w14:textId="77777777" w:rsidR="00B32A3C" w:rsidRPr="00B32A3C" w:rsidRDefault="00B32A3C" w:rsidP="00142BB6">
            <w:pPr>
              <w:spacing w:after="0" w:line="240" w:lineRule="auto"/>
              <w:jc w:val="center"/>
              <w:rPr>
                <w:b/>
                <w:bCs/>
                <w:szCs w:val="16"/>
              </w:rPr>
            </w:pPr>
            <w:r w:rsidRPr="00B32A3C">
              <w:rPr>
                <w:b/>
                <w:bCs/>
                <w:szCs w:val="16"/>
              </w:rPr>
              <w:t>Wine</w:t>
            </w:r>
          </w:p>
        </w:tc>
        <w:tc>
          <w:tcPr>
            <w:tcW w:w="1843" w:type="dxa"/>
            <w:noWrap/>
            <w:vAlign w:val="center"/>
            <w:hideMark/>
          </w:tcPr>
          <w:p w14:paraId="60382E15" w14:textId="77777777" w:rsidR="00B32A3C" w:rsidRPr="00B32A3C" w:rsidRDefault="00B32A3C" w:rsidP="00142BB6">
            <w:pPr>
              <w:spacing w:after="0" w:line="240" w:lineRule="auto"/>
              <w:jc w:val="left"/>
              <w:rPr>
                <w:b/>
                <w:bCs/>
                <w:szCs w:val="16"/>
              </w:rPr>
            </w:pPr>
            <w:r w:rsidRPr="00B32A3C">
              <w:rPr>
                <w:b/>
                <w:bCs/>
                <w:szCs w:val="16"/>
              </w:rPr>
              <w:t>Features</w:t>
            </w:r>
          </w:p>
        </w:tc>
        <w:tc>
          <w:tcPr>
            <w:tcW w:w="936" w:type="dxa"/>
            <w:noWrap/>
            <w:vAlign w:val="center"/>
            <w:hideMark/>
          </w:tcPr>
          <w:p w14:paraId="664CBE75" w14:textId="77777777" w:rsidR="00B32A3C" w:rsidRPr="00B32A3C" w:rsidRDefault="00B32A3C" w:rsidP="00142BB6">
            <w:pPr>
              <w:spacing w:after="0" w:line="240" w:lineRule="auto"/>
              <w:jc w:val="center"/>
              <w:rPr>
                <w:szCs w:val="16"/>
              </w:rPr>
            </w:pPr>
            <w:r w:rsidRPr="00B32A3C">
              <w:rPr>
                <w:szCs w:val="16"/>
              </w:rPr>
              <w:t>13</w:t>
            </w:r>
          </w:p>
        </w:tc>
        <w:tc>
          <w:tcPr>
            <w:tcW w:w="828" w:type="dxa"/>
            <w:noWrap/>
            <w:vAlign w:val="center"/>
            <w:hideMark/>
          </w:tcPr>
          <w:p w14:paraId="29337EC0" w14:textId="77777777" w:rsidR="00B32A3C" w:rsidRPr="00B32A3C" w:rsidRDefault="00B32A3C" w:rsidP="00142BB6">
            <w:pPr>
              <w:spacing w:after="0" w:line="240" w:lineRule="auto"/>
              <w:jc w:val="center"/>
              <w:rPr>
                <w:szCs w:val="16"/>
              </w:rPr>
            </w:pPr>
            <w:r w:rsidRPr="00B32A3C">
              <w:rPr>
                <w:szCs w:val="16"/>
              </w:rPr>
              <w:t>8</w:t>
            </w:r>
          </w:p>
        </w:tc>
        <w:tc>
          <w:tcPr>
            <w:tcW w:w="733" w:type="dxa"/>
            <w:noWrap/>
            <w:vAlign w:val="center"/>
            <w:hideMark/>
          </w:tcPr>
          <w:p w14:paraId="379242F9" w14:textId="77777777" w:rsidR="00B32A3C" w:rsidRPr="00B32A3C" w:rsidRDefault="00B32A3C" w:rsidP="00142BB6">
            <w:pPr>
              <w:spacing w:after="0" w:line="240" w:lineRule="auto"/>
              <w:jc w:val="center"/>
              <w:rPr>
                <w:szCs w:val="16"/>
              </w:rPr>
            </w:pPr>
            <w:r w:rsidRPr="00B32A3C">
              <w:rPr>
                <w:szCs w:val="16"/>
              </w:rPr>
              <w:t>3</w:t>
            </w:r>
          </w:p>
        </w:tc>
        <w:tc>
          <w:tcPr>
            <w:tcW w:w="729" w:type="dxa"/>
            <w:noWrap/>
            <w:vAlign w:val="center"/>
            <w:hideMark/>
          </w:tcPr>
          <w:p w14:paraId="01201F48" w14:textId="77777777" w:rsidR="00B32A3C" w:rsidRPr="00B32A3C" w:rsidRDefault="00B32A3C" w:rsidP="00142BB6">
            <w:pPr>
              <w:spacing w:after="0" w:line="240" w:lineRule="auto"/>
              <w:jc w:val="center"/>
              <w:rPr>
                <w:szCs w:val="16"/>
              </w:rPr>
            </w:pPr>
            <w:r w:rsidRPr="00B32A3C">
              <w:rPr>
                <w:szCs w:val="16"/>
              </w:rPr>
              <w:t>9</w:t>
            </w:r>
          </w:p>
        </w:tc>
        <w:tc>
          <w:tcPr>
            <w:tcW w:w="770" w:type="dxa"/>
            <w:noWrap/>
            <w:vAlign w:val="center"/>
            <w:hideMark/>
          </w:tcPr>
          <w:p w14:paraId="485CB1F2" w14:textId="77777777" w:rsidR="00B32A3C" w:rsidRPr="00B32A3C" w:rsidRDefault="00B32A3C" w:rsidP="00142BB6">
            <w:pPr>
              <w:spacing w:after="0" w:line="240" w:lineRule="auto"/>
              <w:jc w:val="center"/>
              <w:rPr>
                <w:szCs w:val="16"/>
              </w:rPr>
            </w:pPr>
            <w:r w:rsidRPr="00B32A3C">
              <w:rPr>
                <w:szCs w:val="16"/>
              </w:rPr>
              <w:t>4</w:t>
            </w:r>
          </w:p>
        </w:tc>
      </w:tr>
      <w:tr w:rsidR="00B32A3C" w:rsidRPr="00B32A3C" w14:paraId="53A66FDA" w14:textId="77777777" w:rsidTr="00FD3E89">
        <w:trPr>
          <w:trHeight w:val="16"/>
        </w:trPr>
        <w:tc>
          <w:tcPr>
            <w:tcW w:w="0" w:type="auto"/>
            <w:tcBorders>
              <w:top w:val="nil"/>
            </w:tcBorders>
            <w:noWrap/>
            <w:vAlign w:val="center"/>
            <w:hideMark/>
          </w:tcPr>
          <w:p w14:paraId="15D45EF7" w14:textId="77777777" w:rsidR="00B32A3C" w:rsidRPr="00B32A3C" w:rsidRDefault="00B32A3C" w:rsidP="00142BB6">
            <w:pPr>
              <w:spacing w:after="0" w:line="240" w:lineRule="auto"/>
              <w:jc w:val="center"/>
              <w:rPr>
                <w:b/>
                <w:bCs/>
                <w:szCs w:val="16"/>
              </w:rPr>
            </w:pPr>
          </w:p>
        </w:tc>
        <w:tc>
          <w:tcPr>
            <w:tcW w:w="1843" w:type="dxa"/>
            <w:vAlign w:val="center"/>
            <w:hideMark/>
          </w:tcPr>
          <w:p w14:paraId="0F4BF33D" w14:textId="77777777" w:rsidR="00B32A3C" w:rsidRPr="00B32A3C" w:rsidRDefault="00B32A3C" w:rsidP="00142BB6">
            <w:pPr>
              <w:spacing w:after="0" w:line="240" w:lineRule="auto"/>
              <w:jc w:val="left"/>
              <w:rPr>
                <w:b/>
                <w:bCs/>
                <w:szCs w:val="16"/>
              </w:rPr>
            </w:pPr>
            <w:r w:rsidRPr="00B32A3C">
              <w:rPr>
                <w:b/>
                <w:bCs/>
                <w:szCs w:val="16"/>
              </w:rPr>
              <w:t>Reconstruction Error</w:t>
            </w:r>
          </w:p>
        </w:tc>
        <w:tc>
          <w:tcPr>
            <w:tcW w:w="936" w:type="dxa"/>
            <w:noWrap/>
            <w:vAlign w:val="center"/>
            <w:hideMark/>
          </w:tcPr>
          <w:p w14:paraId="6FBF25E7" w14:textId="77777777" w:rsidR="00B32A3C" w:rsidRPr="00B32A3C" w:rsidRDefault="00B32A3C" w:rsidP="00142BB6">
            <w:pPr>
              <w:spacing w:after="0" w:line="240" w:lineRule="auto"/>
              <w:jc w:val="center"/>
              <w:rPr>
                <w:szCs w:val="16"/>
              </w:rPr>
            </w:pPr>
            <w:r w:rsidRPr="00B32A3C">
              <w:rPr>
                <w:szCs w:val="16"/>
              </w:rPr>
              <w:t>-</w:t>
            </w:r>
          </w:p>
        </w:tc>
        <w:tc>
          <w:tcPr>
            <w:tcW w:w="828" w:type="dxa"/>
            <w:noWrap/>
            <w:vAlign w:val="center"/>
            <w:hideMark/>
          </w:tcPr>
          <w:p w14:paraId="131DF858" w14:textId="77777777" w:rsidR="00B32A3C" w:rsidRPr="00B32A3C" w:rsidRDefault="00B32A3C" w:rsidP="00142BB6">
            <w:pPr>
              <w:spacing w:after="0" w:line="240" w:lineRule="auto"/>
              <w:jc w:val="center"/>
              <w:rPr>
                <w:szCs w:val="16"/>
              </w:rPr>
            </w:pPr>
            <w:r w:rsidRPr="00B32A3C">
              <w:rPr>
                <w:szCs w:val="16"/>
              </w:rPr>
              <w:t>0.19</w:t>
            </w:r>
          </w:p>
        </w:tc>
        <w:tc>
          <w:tcPr>
            <w:tcW w:w="733" w:type="dxa"/>
            <w:noWrap/>
            <w:vAlign w:val="center"/>
            <w:hideMark/>
          </w:tcPr>
          <w:p w14:paraId="7FCD1152" w14:textId="77777777" w:rsidR="00B32A3C" w:rsidRPr="00B32A3C" w:rsidRDefault="00B32A3C" w:rsidP="00142BB6">
            <w:pPr>
              <w:spacing w:after="0" w:line="240" w:lineRule="auto"/>
              <w:jc w:val="center"/>
              <w:rPr>
                <w:szCs w:val="16"/>
              </w:rPr>
            </w:pPr>
            <w:r w:rsidRPr="00B32A3C">
              <w:rPr>
                <w:szCs w:val="16"/>
              </w:rPr>
              <w:t>0.163</w:t>
            </w:r>
          </w:p>
        </w:tc>
        <w:tc>
          <w:tcPr>
            <w:tcW w:w="729" w:type="dxa"/>
            <w:noWrap/>
            <w:vAlign w:val="center"/>
            <w:hideMark/>
          </w:tcPr>
          <w:p w14:paraId="791E7052" w14:textId="77777777" w:rsidR="00B32A3C" w:rsidRPr="00B32A3C" w:rsidRDefault="00B32A3C" w:rsidP="00142BB6">
            <w:pPr>
              <w:spacing w:after="0" w:line="240" w:lineRule="auto"/>
              <w:jc w:val="center"/>
              <w:rPr>
                <w:szCs w:val="16"/>
              </w:rPr>
            </w:pPr>
            <w:r w:rsidRPr="00B32A3C">
              <w:rPr>
                <w:szCs w:val="16"/>
              </w:rPr>
              <w:t>0.075</w:t>
            </w:r>
          </w:p>
        </w:tc>
        <w:tc>
          <w:tcPr>
            <w:tcW w:w="770" w:type="dxa"/>
            <w:noWrap/>
            <w:vAlign w:val="center"/>
            <w:hideMark/>
          </w:tcPr>
          <w:p w14:paraId="1FC7EB9C" w14:textId="77777777" w:rsidR="00B32A3C" w:rsidRPr="00B32A3C" w:rsidRDefault="00B32A3C" w:rsidP="00142BB6">
            <w:pPr>
              <w:spacing w:after="0" w:line="240" w:lineRule="auto"/>
              <w:jc w:val="center"/>
              <w:rPr>
                <w:szCs w:val="16"/>
              </w:rPr>
            </w:pPr>
            <w:r w:rsidRPr="00B32A3C">
              <w:rPr>
                <w:szCs w:val="16"/>
              </w:rPr>
              <w:t>-</w:t>
            </w:r>
          </w:p>
        </w:tc>
      </w:tr>
    </w:tbl>
    <w:p w14:paraId="6A3B0393" w14:textId="77777777" w:rsidR="00C05B76" w:rsidRDefault="00C05B76" w:rsidP="00B32A3C"/>
    <w:p w14:paraId="782BC67E" w14:textId="77777777" w:rsidR="005F536E" w:rsidRDefault="00811FC4" w:rsidP="00A70279">
      <w:pPr>
        <w:ind w:firstLine="720"/>
      </w:pPr>
      <w:r>
        <w:t xml:space="preserve">In newly crafted spaces through dimensionality reduction, the data assumes different geometries. </w:t>
      </w:r>
    </w:p>
    <w:p w14:paraId="36A6C538" w14:textId="004C8C4F" w:rsidR="00811FC4" w:rsidRDefault="00811FC4" w:rsidP="005F536E">
      <w:pPr>
        <w:ind w:firstLine="720"/>
      </w:pPr>
      <w:r w:rsidRPr="002F73DA">
        <w:rPr>
          <w:b/>
          <w:bCs/>
        </w:rPr>
        <w:t>PCA</w:t>
      </w:r>
      <w:r>
        <w:t xml:space="preserve"> transforms data into a space where eigenvalues gauge the variance each principal component holds. Here, the UFC dataset's eigenvalues diminish significantly after the 20th component</w:t>
      </w:r>
      <w:r>
        <w:t xml:space="preserve"> (</w:t>
      </w:r>
      <w:r>
        <w:fldChar w:fldCharType="begin"/>
      </w:r>
      <w:r>
        <w:instrText xml:space="preserve"> REF _Ref150109807 \h </w:instrText>
      </w:r>
      <w:r>
        <w:fldChar w:fldCharType="separate"/>
      </w:r>
      <w:r w:rsidR="00B1754D">
        <w:t xml:space="preserve">Figure </w:t>
      </w:r>
      <w:r w:rsidR="00B1754D">
        <w:rPr>
          <w:noProof/>
        </w:rPr>
        <w:t>3</w:t>
      </w:r>
      <w:r>
        <w:fldChar w:fldCharType="end"/>
      </w:r>
      <w:r>
        <w:t xml:space="preserve"> a)</w:t>
      </w:r>
      <w:r>
        <w:t>, corresponding to its cluster analysis, suggesting substantial variance is captured within the first few components. The Wine dataset’s reduction to 8 dimensions, while incurring a higher reconstruction error, still reflects its three cultivars' defining traits, with the first few components being paramount.</w:t>
      </w:r>
      <w:r>
        <w:t xml:space="preserve"> </w:t>
      </w:r>
      <w:r w:rsidRPr="00811FC4">
        <w:t xml:space="preserve">3D visualizations using the top three components illustrate the data's new structure. The UFC dataset </w:t>
      </w:r>
      <w:r w:rsidR="007101B9">
        <w:t>(</w:t>
      </w:r>
      <w:r w:rsidR="007101B9">
        <w:fldChar w:fldCharType="begin"/>
      </w:r>
      <w:r w:rsidR="007101B9">
        <w:instrText xml:space="preserve"> REF _Ref150109807 \h </w:instrText>
      </w:r>
      <w:r w:rsidR="007101B9">
        <w:fldChar w:fldCharType="separate"/>
      </w:r>
      <w:r w:rsidR="00B1754D">
        <w:t xml:space="preserve">Figure </w:t>
      </w:r>
      <w:r w:rsidR="00B1754D">
        <w:rPr>
          <w:noProof/>
        </w:rPr>
        <w:t>3</w:t>
      </w:r>
      <w:r w:rsidR="007101B9">
        <w:fldChar w:fldCharType="end"/>
      </w:r>
      <w:r w:rsidR="007101B9">
        <w:t xml:space="preserve"> </w:t>
      </w:r>
      <w:r w:rsidR="007101B9">
        <w:t xml:space="preserve">b) </w:t>
      </w:r>
      <w:r w:rsidRPr="00811FC4">
        <w:t xml:space="preserve">forms three broad groups, which, intriguingly, don't align with match winners or losers, suggesting PCA's strength lies in uncovering fighters' tactics rather than forecasting results. Conversely, the Wine dataset's 3D plot </w:t>
      </w:r>
      <w:r w:rsidR="007101B9">
        <w:t>(</w:t>
      </w:r>
      <w:r w:rsidR="007101B9">
        <w:fldChar w:fldCharType="begin"/>
      </w:r>
      <w:r w:rsidR="007101B9">
        <w:instrText xml:space="preserve"> REF _Ref150109807 \h </w:instrText>
      </w:r>
      <w:r w:rsidR="007101B9">
        <w:fldChar w:fldCharType="separate"/>
      </w:r>
      <w:r w:rsidR="00B1754D">
        <w:t xml:space="preserve">Figure </w:t>
      </w:r>
      <w:r w:rsidR="00B1754D">
        <w:rPr>
          <w:noProof/>
        </w:rPr>
        <w:t>3</w:t>
      </w:r>
      <w:r w:rsidR="007101B9">
        <w:fldChar w:fldCharType="end"/>
      </w:r>
      <w:r w:rsidR="007101B9">
        <w:t xml:space="preserve"> </w:t>
      </w:r>
      <w:r w:rsidR="007101B9">
        <w:t xml:space="preserve">c) </w:t>
      </w:r>
      <w:r w:rsidRPr="00811FC4">
        <w:t>shows distinct separation among its classes, affirming PCA's ability to retain essential data characteristics that match the original class labels.</w:t>
      </w:r>
    </w:p>
    <w:p w14:paraId="36E8CDAF" w14:textId="6B70AD32" w:rsidR="00811FC4" w:rsidRDefault="007101B9" w:rsidP="005F536E">
      <w:pPr>
        <w:ind w:firstLine="720"/>
      </w:pPr>
      <w:r w:rsidRPr="002F73DA">
        <w:rPr>
          <w:b/>
          <w:bCs/>
        </w:rPr>
        <w:t>ICA</w:t>
      </w:r>
      <w:r>
        <w:t xml:space="preserve"> </w:t>
      </w:r>
      <w:r w:rsidR="005F536E">
        <w:t>d</w:t>
      </w:r>
      <w:r>
        <w:t>istill</w:t>
      </w:r>
      <w:r w:rsidR="005F536E">
        <w:t>s</w:t>
      </w:r>
      <w:r>
        <w:t xml:space="preserve"> the UFC dataset to 80 features, a reduction accompanied by a modest reconstruction error, hinting at the presence of statistically significant independent components. This efficiency is likely due to ICA’s unique capability to identify data points that are statistically independent rather than merely uncorrelated as in PCA. For the Wine dataset, ICA</w:t>
      </w:r>
      <w:r w:rsidR="005F536E">
        <w:t xml:space="preserve"> compresses</w:t>
      </w:r>
      <w:r>
        <w:t xml:space="preserve"> it to 3 components with a </w:t>
      </w:r>
      <w:r>
        <w:lastRenderedPageBreak/>
        <w:t>relatively minor increase in reconstruction error. This underscores the potential redundancy in the original features and ICA's effectiveness in isolating the core informational essence of the data.</w:t>
      </w:r>
      <w:r>
        <w:t xml:space="preserve"> </w:t>
      </w:r>
      <w:r>
        <w:t>The kurtosis analysis of ICA, illustrated for the UFC dataset</w:t>
      </w:r>
      <w:r w:rsidR="005F536E">
        <w:t xml:space="preserve"> (</w:t>
      </w:r>
      <w:r w:rsidR="005F536E">
        <w:fldChar w:fldCharType="begin"/>
      </w:r>
      <w:r w:rsidR="005F536E">
        <w:instrText xml:space="preserve"> REF _Ref150110613 \h </w:instrText>
      </w:r>
      <w:r w:rsidR="005F536E">
        <w:fldChar w:fldCharType="separate"/>
      </w:r>
      <w:r w:rsidR="00B1754D">
        <w:t xml:space="preserve">Figure </w:t>
      </w:r>
      <w:r w:rsidR="00B1754D">
        <w:rPr>
          <w:noProof/>
        </w:rPr>
        <w:t>4</w:t>
      </w:r>
      <w:r w:rsidR="005F536E">
        <w:fldChar w:fldCharType="end"/>
      </w:r>
      <w:r w:rsidR="005F536E">
        <w:t xml:space="preserve"> a)</w:t>
      </w:r>
      <w:r>
        <w:t>, revealed that only a handful of components carry the bulk of the dataset's information richness. The corresponding 3D component distribution plot, although not explicitly separating winners from losers, uncovers stylistic nuances between fighters. In the case of the Wine dataset, the near-equal kurtosis of the reduced features underscores a harmonious contribution to class differentiation, with the 3D plot likely reinforcing the clear class demarcation seen in PCA's output. Thus, ICA excels in reducing dimensions while preserving enough information for accurate classification, particularly evident in the Wine dataset’s clear class delineation.</w:t>
      </w:r>
    </w:p>
    <w:p w14:paraId="660EAF9B" w14:textId="77777777" w:rsidR="002007F9" w:rsidRDefault="002007F9" w:rsidP="002007F9"/>
    <w:tbl>
      <w:tblPr>
        <w:tblStyle w:val="JDF"/>
        <w:tblW w:w="0" w:type="auto"/>
        <w:jc w:val="center"/>
        <w:tblBorders>
          <w:top w:val="none" w:sz="0" w:space="0" w:color="auto"/>
          <w:insideH w:val="none" w:sz="0" w:space="0" w:color="auto"/>
        </w:tblBorders>
        <w:tblLook w:val="04A0" w:firstRow="1" w:lastRow="0" w:firstColumn="1" w:lastColumn="0" w:noHBand="0" w:noVBand="1"/>
      </w:tblPr>
      <w:tblGrid>
        <w:gridCol w:w="3668"/>
        <w:gridCol w:w="2672"/>
        <w:gridCol w:w="2471"/>
      </w:tblGrid>
      <w:tr w:rsidR="002007F9" w:rsidRPr="00FD324E" w14:paraId="3BCB7A65" w14:textId="77777777" w:rsidTr="00F164FE">
        <w:trPr>
          <w:cnfStyle w:val="100000000000" w:firstRow="1" w:lastRow="0" w:firstColumn="0" w:lastColumn="0" w:oddVBand="0" w:evenVBand="0" w:oddHBand="0" w:evenHBand="0" w:firstRowFirstColumn="0" w:firstRowLastColumn="0" w:lastRowFirstColumn="0" w:lastRowLastColumn="0"/>
          <w:jc w:val="center"/>
        </w:trPr>
        <w:tc>
          <w:tcPr>
            <w:tcW w:w="349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73B276" w14:textId="77777777" w:rsidR="002007F9" w:rsidRPr="00FD590E" w:rsidRDefault="002007F9" w:rsidP="00F164FE">
            <w:pPr>
              <w:spacing w:after="0" w:line="240" w:lineRule="auto"/>
              <w:jc w:val="center"/>
              <w:rPr>
                <w:b w:val="0"/>
                <w:bCs/>
                <w:szCs w:val="16"/>
              </w:rPr>
            </w:pPr>
            <w:r w:rsidRPr="00FD590E">
              <w:rPr>
                <w:bCs/>
                <w:noProof/>
                <w:szCs w:val="16"/>
              </w:rPr>
              <w:drawing>
                <wp:anchor distT="0" distB="0" distL="114300" distR="114300" simplePos="0" relativeHeight="251848704" behindDoc="0" locked="0" layoutInCell="1" allowOverlap="1" wp14:anchorId="4C355857" wp14:editId="358ACE8F">
                  <wp:simplePos x="0" y="0"/>
                  <wp:positionH relativeFrom="page">
                    <wp:align>center</wp:align>
                  </wp:positionH>
                  <wp:positionV relativeFrom="paragraph">
                    <wp:posOffset>1179</wp:posOffset>
                  </wp:positionV>
                  <wp:extent cx="2174121" cy="1188720"/>
                  <wp:effectExtent l="0" t="0" r="0" b="0"/>
                  <wp:wrapTopAndBottom/>
                  <wp:docPr id="2051098554" name="Picture 9"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98554" name="Picture 9" descr="A graph with a blue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4121" cy="1188720"/>
                          </a:xfrm>
                          <a:prstGeom prst="rect">
                            <a:avLst/>
                          </a:prstGeom>
                          <a:noFill/>
                        </pic:spPr>
                      </pic:pic>
                    </a:graphicData>
                  </a:graphic>
                  <wp14:sizeRelH relativeFrom="page">
                    <wp14:pctWidth>0</wp14:pctWidth>
                  </wp14:sizeRelH>
                  <wp14:sizeRelV relativeFrom="page">
                    <wp14:pctHeight>0</wp14:pctHeight>
                  </wp14:sizeRelV>
                </wp:anchor>
              </w:drawing>
            </w:r>
            <w:r w:rsidRPr="00FD590E">
              <w:rPr>
                <w:b w:val="0"/>
                <w:bCs/>
                <w:szCs w:val="16"/>
              </w:rPr>
              <w:t>(a) UFC – PCA eigenvalue</w:t>
            </w:r>
          </w:p>
        </w:tc>
        <w:tc>
          <w:tcPr>
            <w:tcW w:w="267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9251F3" w14:textId="77777777" w:rsidR="002007F9" w:rsidRPr="00FD590E" w:rsidRDefault="002007F9" w:rsidP="00F164FE">
            <w:pPr>
              <w:spacing w:after="0" w:line="240" w:lineRule="auto"/>
              <w:jc w:val="center"/>
              <w:rPr>
                <w:b w:val="0"/>
                <w:bCs/>
                <w:szCs w:val="16"/>
              </w:rPr>
            </w:pPr>
            <w:r w:rsidRPr="00FD590E">
              <w:rPr>
                <w:bCs/>
                <w:noProof/>
                <w:szCs w:val="16"/>
              </w:rPr>
              <w:drawing>
                <wp:anchor distT="0" distB="0" distL="114300" distR="114300" simplePos="0" relativeHeight="251849728" behindDoc="0" locked="0" layoutInCell="1" allowOverlap="1" wp14:anchorId="29230C55" wp14:editId="409CDE30">
                  <wp:simplePos x="0" y="0"/>
                  <wp:positionH relativeFrom="page">
                    <wp:align>center</wp:align>
                  </wp:positionH>
                  <wp:positionV relativeFrom="paragraph">
                    <wp:posOffset>1179</wp:posOffset>
                  </wp:positionV>
                  <wp:extent cx="1221375" cy="1188720"/>
                  <wp:effectExtent l="0" t="0" r="0" b="0"/>
                  <wp:wrapTopAndBottom/>
                  <wp:docPr id="204200175" name="Picture 10"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0175" name="Picture 10" descr="A graph with blue dot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1375" cy="1188720"/>
                          </a:xfrm>
                          <a:prstGeom prst="rect">
                            <a:avLst/>
                          </a:prstGeom>
                          <a:noFill/>
                        </pic:spPr>
                      </pic:pic>
                    </a:graphicData>
                  </a:graphic>
                  <wp14:sizeRelH relativeFrom="page">
                    <wp14:pctWidth>0</wp14:pctWidth>
                  </wp14:sizeRelH>
                  <wp14:sizeRelV relativeFrom="page">
                    <wp14:pctHeight>0</wp14:pctHeight>
                  </wp14:sizeRelV>
                </wp:anchor>
              </w:drawing>
            </w:r>
            <w:r w:rsidRPr="00FD590E">
              <w:rPr>
                <w:b w:val="0"/>
                <w:bCs/>
                <w:szCs w:val="16"/>
              </w:rPr>
              <w:t>(b) UFC – PCA first three PC</w:t>
            </w:r>
          </w:p>
        </w:tc>
        <w:tc>
          <w:tcPr>
            <w:tcW w:w="2471"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5EC57F" w14:textId="77777777" w:rsidR="002007F9" w:rsidRPr="00FD590E" w:rsidRDefault="002007F9" w:rsidP="00F164FE">
            <w:pPr>
              <w:spacing w:after="0" w:line="240" w:lineRule="auto"/>
              <w:jc w:val="center"/>
              <w:rPr>
                <w:b w:val="0"/>
                <w:bCs/>
                <w:szCs w:val="16"/>
              </w:rPr>
            </w:pPr>
            <w:r w:rsidRPr="00FD590E">
              <w:rPr>
                <w:bCs/>
                <w:noProof/>
                <w:szCs w:val="16"/>
              </w:rPr>
              <w:drawing>
                <wp:anchor distT="0" distB="0" distL="114300" distR="114300" simplePos="0" relativeHeight="251850752" behindDoc="0" locked="0" layoutInCell="1" allowOverlap="1" wp14:anchorId="5D04B1F3" wp14:editId="182BA14E">
                  <wp:simplePos x="0" y="0"/>
                  <wp:positionH relativeFrom="page">
                    <wp:align>center</wp:align>
                  </wp:positionH>
                  <wp:positionV relativeFrom="paragraph">
                    <wp:posOffset>0</wp:posOffset>
                  </wp:positionV>
                  <wp:extent cx="1225042" cy="1188720"/>
                  <wp:effectExtent l="0" t="0" r="0" b="0"/>
                  <wp:wrapTopAndBottom/>
                  <wp:docPr id="433583419" name="Picture 433583419" descr="A graph with a number of colored parti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83419" name="Picture 433583419" descr="A graph with a number of colored particle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5042" cy="1188720"/>
                          </a:xfrm>
                          <a:prstGeom prst="rect">
                            <a:avLst/>
                          </a:prstGeom>
                          <a:noFill/>
                        </pic:spPr>
                      </pic:pic>
                    </a:graphicData>
                  </a:graphic>
                  <wp14:sizeRelH relativeFrom="page">
                    <wp14:pctWidth>0</wp14:pctWidth>
                  </wp14:sizeRelH>
                  <wp14:sizeRelV relativeFrom="page">
                    <wp14:pctHeight>0</wp14:pctHeight>
                  </wp14:sizeRelV>
                </wp:anchor>
              </w:drawing>
            </w:r>
            <w:r w:rsidRPr="00FD590E">
              <w:rPr>
                <w:b w:val="0"/>
                <w:bCs/>
                <w:szCs w:val="16"/>
              </w:rPr>
              <w:t>(</w:t>
            </w:r>
            <w:r>
              <w:rPr>
                <w:b w:val="0"/>
                <w:bCs/>
                <w:szCs w:val="16"/>
              </w:rPr>
              <w:t>c</w:t>
            </w:r>
            <w:r w:rsidRPr="00FD590E">
              <w:rPr>
                <w:b w:val="0"/>
                <w:bCs/>
                <w:szCs w:val="16"/>
              </w:rPr>
              <w:t>) Wine – PCA first three PC</w:t>
            </w:r>
          </w:p>
        </w:tc>
      </w:tr>
    </w:tbl>
    <w:p w14:paraId="082345B1" w14:textId="27397E16" w:rsidR="002007F9" w:rsidRDefault="002007F9" w:rsidP="002007F9">
      <w:pPr>
        <w:pStyle w:val="Caption"/>
        <w:spacing w:before="100" w:after="100"/>
        <w:jc w:val="center"/>
      </w:pPr>
      <w:bookmarkStart w:id="3" w:name="_Ref150109807"/>
      <w:r>
        <w:t xml:space="preserve">Figure </w:t>
      </w:r>
      <w:r>
        <w:fldChar w:fldCharType="begin"/>
      </w:r>
      <w:r>
        <w:instrText xml:space="preserve"> SEQ Figure \* ARABIC </w:instrText>
      </w:r>
      <w:r>
        <w:fldChar w:fldCharType="separate"/>
      </w:r>
      <w:r w:rsidR="00B1754D">
        <w:rPr>
          <w:noProof/>
        </w:rPr>
        <w:t>3</w:t>
      </w:r>
      <w:r>
        <w:rPr>
          <w:noProof/>
        </w:rPr>
        <w:fldChar w:fldCharType="end"/>
      </w:r>
      <w:bookmarkEnd w:id="3"/>
      <w:r>
        <w:t>. PCA Eigenvalue and Principal Component Distribution</w:t>
      </w:r>
    </w:p>
    <w:tbl>
      <w:tblPr>
        <w:tblStyle w:val="JDF"/>
        <w:tblW w:w="0" w:type="auto"/>
        <w:jc w:val="center"/>
        <w:tblBorders>
          <w:top w:val="none" w:sz="0" w:space="0" w:color="auto"/>
          <w:insideH w:val="none" w:sz="0" w:space="0" w:color="auto"/>
        </w:tblBorders>
        <w:tblLook w:val="04A0" w:firstRow="1" w:lastRow="0" w:firstColumn="1" w:lastColumn="0" w:noHBand="0" w:noVBand="1"/>
      </w:tblPr>
      <w:tblGrid>
        <w:gridCol w:w="4868"/>
        <w:gridCol w:w="3960"/>
      </w:tblGrid>
      <w:tr w:rsidR="002007F9" w:rsidRPr="00FD324E" w14:paraId="355BB2EC" w14:textId="77777777" w:rsidTr="00F164FE">
        <w:trPr>
          <w:cnfStyle w:val="100000000000" w:firstRow="1" w:lastRow="0" w:firstColumn="0" w:lastColumn="0" w:oddVBand="0" w:evenVBand="0" w:oddHBand="0" w:evenHBand="0" w:firstRowFirstColumn="0" w:firstRowLastColumn="0" w:lastRowFirstColumn="0" w:lastRowLastColumn="0"/>
          <w:jc w:val="center"/>
        </w:trPr>
        <w:tc>
          <w:tcPr>
            <w:tcW w:w="420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65277E" w14:textId="77777777" w:rsidR="002007F9" w:rsidRPr="00E20C67" w:rsidRDefault="002007F9" w:rsidP="00F164FE">
            <w:pPr>
              <w:spacing w:after="0" w:line="240" w:lineRule="auto"/>
              <w:jc w:val="center"/>
              <w:rPr>
                <w:b w:val="0"/>
                <w:noProof/>
                <w:szCs w:val="16"/>
              </w:rPr>
            </w:pPr>
            <w:r>
              <w:rPr>
                <w:noProof/>
                <w:szCs w:val="16"/>
              </w:rPr>
              <w:drawing>
                <wp:anchor distT="0" distB="0" distL="114300" distR="114300" simplePos="0" relativeHeight="251852800" behindDoc="0" locked="0" layoutInCell="1" allowOverlap="1" wp14:anchorId="06A753B2" wp14:editId="5C427754">
                  <wp:simplePos x="0" y="0"/>
                  <wp:positionH relativeFrom="page">
                    <wp:align>center</wp:align>
                  </wp:positionH>
                  <wp:positionV relativeFrom="paragraph">
                    <wp:posOffset>559</wp:posOffset>
                  </wp:positionV>
                  <wp:extent cx="2936239" cy="1097280"/>
                  <wp:effectExtent l="0" t="0" r="0" b="7620"/>
                  <wp:wrapTopAndBottom/>
                  <wp:docPr id="1059911672" name="Picture 13" descr="A blue ba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11672" name="Picture 13" descr="A blue bars on a white backgroun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6239" cy="1097280"/>
                          </a:xfrm>
                          <a:prstGeom prst="rect">
                            <a:avLst/>
                          </a:prstGeom>
                          <a:noFill/>
                        </pic:spPr>
                      </pic:pic>
                    </a:graphicData>
                  </a:graphic>
                  <wp14:sizeRelH relativeFrom="page">
                    <wp14:pctWidth>0</wp14:pctWidth>
                  </wp14:sizeRelH>
                  <wp14:sizeRelV relativeFrom="page">
                    <wp14:pctHeight>0</wp14:pctHeight>
                  </wp14:sizeRelV>
                </wp:anchor>
              </w:drawing>
            </w:r>
            <w:r w:rsidRPr="004A7B64">
              <w:rPr>
                <w:b w:val="0"/>
                <w:szCs w:val="16"/>
              </w:rPr>
              <w:t xml:space="preserve">(a) UFC – </w:t>
            </w:r>
            <w:r>
              <w:rPr>
                <w:b w:val="0"/>
                <w:szCs w:val="16"/>
              </w:rPr>
              <w:t>ICA kurtosis</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A8F213" w14:textId="77777777" w:rsidR="002007F9" w:rsidRPr="004A7B64" w:rsidRDefault="002007F9" w:rsidP="00F164FE">
            <w:pPr>
              <w:spacing w:after="0" w:line="240" w:lineRule="auto"/>
              <w:jc w:val="center"/>
              <w:rPr>
                <w:szCs w:val="16"/>
              </w:rPr>
            </w:pPr>
            <w:r>
              <w:rPr>
                <w:noProof/>
                <w:szCs w:val="16"/>
              </w:rPr>
              <w:drawing>
                <wp:anchor distT="0" distB="0" distL="114300" distR="114300" simplePos="0" relativeHeight="251853824" behindDoc="0" locked="0" layoutInCell="1" allowOverlap="1" wp14:anchorId="7CE8BD09" wp14:editId="07A8F537">
                  <wp:simplePos x="0" y="0"/>
                  <wp:positionH relativeFrom="page">
                    <wp:align>center</wp:align>
                  </wp:positionH>
                  <wp:positionV relativeFrom="paragraph">
                    <wp:posOffset>559</wp:posOffset>
                  </wp:positionV>
                  <wp:extent cx="2004569" cy="1097280"/>
                  <wp:effectExtent l="0" t="0" r="0" b="7620"/>
                  <wp:wrapTopAndBottom/>
                  <wp:docPr id="1404767845" name="Picture 14" descr="A blue and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67845" name="Picture 14" descr="A blue and white rectangl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4569" cy="1097280"/>
                          </a:xfrm>
                          <a:prstGeom prst="rect">
                            <a:avLst/>
                          </a:prstGeom>
                          <a:noFill/>
                        </pic:spPr>
                      </pic:pic>
                    </a:graphicData>
                  </a:graphic>
                  <wp14:sizeRelH relativeFrom="page">
                    <wp14:pctWidth>0</wp14:pctWidth>
                  </wp14:sizeRelH>
                  <wp14:sizeRelV relativeFrom="page">
                    <wp14:pctHeight>0</wp14:pctHeight>
                  </wp14:sizeRelV>
                </wp:anchor>
              </w:drawing>
            </w:r>
            <w:r w:rsidRPr="004A7B64">
              <w:rPr>
                <w:b w:val="0"/>
                <w:szCs w:val="16"/>
              </w:rPr>
              <w:t>(</w:t>
            </w:r>
            <w:r>
              <w:rPr>
                <w:b w:val="0"/>
                <w:szCs w:val="16"/>
              </w:rPr>
              <w:t>b</w:t>
            </w:r>
            <w:r w:rsidRPr="004A7B64">
              <w:rPr>
                <w:b w:val="0"/>
                <w:szCs w:val="16"/>
              </w:rPr>
              <w:t xml:space="preserve">) </w:t>
            </w:r>
            <w:r>
              <w:rPr>
                <w:b w:val="0"/>
                <w:szCs w:val="16"/>
              </w:rPr>
              <w:t>Wine</w:t>
            </w:r>
            <w:r w:rsidRPr="004A7B64">
              <w:rPr>
                <w:b w:val="0"/>
                <w:szCs w:val="16"/>
              </w:rPr>
              <w:t xml:space="preserve"> – </w:t>
            </w:r>
            <w:r>
              <w:rPr>
                <w:b w:val="0"/>
                <w:szCs w:val="16"/>
              </w:rPr>
              <w:t>ICA Kurtosis</w:t>
            </w:r>
          </w:p>
        </w:tc>
      </w:tr>
    </w:tbl>
    <w:p w14:paraId="02287B4B" w14:textId="2D9C2955" w:rsidR="002007F9" w:rsidRDefault="002007F9" w:rsidP="002007F9">
      <w:pPr>
        <w:pStyle w:val="Caption"/>
        <w:spacing w:before="100" w:after="100"/>
        <w:jc w:val="center"/>
      </w:pPr>
      <w:bookmarkStart w:id="4" w:name="_Ref150110613"/>
      <w:r>
        <w:t xml:space="preserve">Figure </w:t>
      </w:r>
      <w:r>
        <w:fldChar w:fldCharType="begin"/>
      </w:r>
      <w:r>
        <w:instrText xml:space="preserve"> SEQ Figure \* ARABIC </w:instrText>
      </w:r>
      <w:r>
        <w:fldChar w:fldCharType="separate"/>
      </w:r>
      <w:r w:rsidR="00B1754D">
        <w:rPr>
          <w:noProof/>
        </w:rPr>
        <w:t>4</w:t>
      </w:r>
      <w:r>
        <w:rPr>
          <w:noProof/>
        </w:rPr>
        <w:fldChar w:fldCharType="end"/>
      </w:r>
      <w:bookmarkEnd w:id="4"/>
      <w:r>
        <w:t>. ICA Kurtosis and Independent Component Distribution</w:t>
      </w:r>
    </w:p>
    <w:p w14:paraId="61F3C221" w14:textId="3B1934B7" w:rsidR="007101B9" w:rsidRDefault="005F536E" w:rsidP="005F536E">
      <w:pPr>
        <w:ind w:firstLine="720"/>
      </w:pPr>
      <w:r w:rsidRPr="002F73DA">
        <w:rPr>
          <w:b/>
          <w:bCs/>
        </w:rPr>
        <w:t>GRP</w:t>
      </w:r>
      <w:r>
        <w:t>'s reduction of the UFC dataset to 40 dimensions with a slight error increase points to a potential loss of complex information vital for outcome prediction. Yet, for the Wine dataset, a reduction to 9 features with moderate error suggests the core class structure remains intact despite dimensionality reduction. This resilience in the Wine dataset could be due to the pronounced differences between classes being well-preserved by GRP's stochastic nature, which generalizes data structure without explicitly maintaining all pairwise distances.</w:t>
      </w:r>
      <w:r>
        <w:t xml:space="preserve"> </w:t>
      </w:r>
      <w:r>
        <w:t>Random projections over multiple trials resulted in a Gaussian error distribution (</w:t>
      </w:r>
      <w:r>
        <w:fldChar w:fldCharType="begin"/>
      </w:r>
      <w:r>
        <w:instrText xml:space="preserve"> REF _Ref150111275 \h </w:instrText>
      </w:r>
      <w:r>
        <w:fldChar w:fldCharType="separate"/>
      </w:r>
      <w:r w:rsidR="00B1754D">
        <w:t xml:space="preserve">Figure </w:t>
      </w:r>
      <w:r w:rsidR="00B1754D">
        <w:rPr>
          <w:noProof/>
        </w:rPr>
        <w:t>5</w:t>
      </w:r>
      <w:r>
        <w:fldChar w:fldCharType="end"/>
      </w:r>
      <w:r>
        <w:t xml:space="preserve"> </w:t>
      </w:r>
      <w:r>
        <w:t>a), likely influenced by the Central Limit Theorem, where aggregating numerous random variables (the projections) trends towards a Gaussian. Visualizations of the UFC dataset with principal components</w:t>
      </w:r>
      <w:r>
        <w:t xml:space="preserve"> (</w:t>
      </w:r>
      <w:r>
        <w:fldChar w:fldCharType="begin"/>
      </w:r>
      <w:r>
        <w:instrText xml:space="preserve"> REF _Ref150111275 \h </w:instrText>
      </w:r>
      <w:r>
        <w:fldChar w:fldCharType="separate"/>
      </w:r>
      <w:r w:rsidR="00B1754D">
        <w:t xml:space="preserve">Figure </w:t>
      </w:r>
      <w:r w:rsidR="00B1754D">
        <w:rPr>
          <w:noProof/>
        </w:rPr>
        <w:t>5</w:t>
      </w:r>
      <w:r>
        <w:fldChar w:fldCharType="end"/>
      </w:r>
      <w:r>
        <w:t xml:space="preserve"> </w:t>
      </w:r>
      <w:r>
        <w:t>b)</w:t>
      </w:r>
      <w:r>
        <w:t xml:space="preserve"> fail to distinctly categorize winners, indicating GRP's limitations in refining features for predictive tasks. Conversely, the Wine dataset's visualization </w:t>
      </w:r>
      <w:r>
        <w:t>(</w:t>
      </w:r>
      <w:r>
        <w:fldChar w:fldCharType="begin"/>
      </w:r>
      <w:r>
        <w:instrText xml:space="preserve"> REF _Ref150111275 \h </w:instrText>
      </w:r>
      <w:r>
        <w:fldChar w:fldCharType="separate"/>
      </w:r>
      <w:r w:rsidR="00B1754D">
        <w:t xml:space="preserve">Figure </w:t>
      </w:r>
      <w:r w:rsidR="00B1754D">
        <w:rPr>
          <w:noProof/>
        </w:rPr>
        <w:t>5</w:t>
      </w:r>
      <w:r>
        <w:fldChar w:fldCharType="end"/>
      </w:r>
      <w:r>
        <w:t xml:space="preserve"> </w:t>
      </w:r>
      <w:r>
        <w:t xml:space="preserve">c) </w:t>
      </w:r>
      <w:r>
        <w:t>showcases well-defined class clusters, suggesting that GRP, while simplifying the space, does not compromise the data's intrinsic categorical divisions, beneficial for clustering and classification efforts.</w:t>
      </w:r>
    </w:p>
    <w:p w14:paraId="5F72E84E" w14:textId="576538A9" w:rsidR="00067940" w:rsidRDefault="00067940" w:rsidP="00512BF7">
      <w:pPr>
        <w:ind w:firstLine="720"/>
      </w:pPr>
      <w:r w:rsidRPr="002F73DA">
        <w:rPr>
          <w:b/>
          <w:bCs/>
        </w:rPr>
        <w:t>Lasso</w:t>
      </w:r>
      <w:r>
        <w:t xml:space="preserve"> employs regularization to streamline feature selection by shrinking some regression coefficients to zero, effectively discarding less influential variables. </w:t>
      </w:r>
      <w:r>
        <w:t>It</w:t>
      </w:r>
      <w:r>
        <w:t xml:space="preserve"> isolated 39 features for the UFC and 4 for the Wine dataset, reflecting its capacity to prioritize the most impactful predictors. This process doesn't aim to reconstruct the original dataset but to optimize prediction, striking a balance between error reduction and model simplicity.</w:t>
      </w:r>
      <w:r>
        <w:t xml:space="preserve"> </w:t>
      </w:r>
      <w:r>
        <w:t xml:space="preserve">The predictive power of Lasso-selected features is pivotal, particularly their relevance to the target variable, </w:t>
      </w:r>
      <w:r>
        <w:lastRenderedPageBreak/>
        <w:t xml:space="preserve">which sometimes enhances model performance. In </w:t>
      </w:r>
      <w:r w:rsidR="007E19DA">
        <w:t xml:space="preserve">the </w:t>
      </w:r>
      <w:r>
        <w:t>clustering analysis, these selected features will be scrutinized to determine if their predictive value translates to meaningful clusters. While a strong predictor-feature correlation is essential, it doesn't guarantee effective clustering, as good predictive features may not always delineate clear cluster boundaries. The subsequent clustering will validate the efficacy of Lasso's feature selection in capturing the underlying data structure necessary for robust clustering.</w:t>
      </w:r>
    </w:p>
    <w:p w14:paraId="2D9E2DAD" w14:textId="77777777" w:rsidR="0072136A" w:rsidRDefault="0072136A" w:rsidP="00512BF7">
      <w:pPr>
        <w:ind w:firstLine="720"/>
      </w:pPr>
    </w:p>
    <w:tbl>
      <w:tblPr>
        <w:tblStyle w:val="JDF"/>
        <w:tblW w:w="0" w:type="auto"/>
        <w:tblBorders>
          <w:top w:val="none" w:sz="0" w:space="0" w:color="auto"/>
          <w:insideH w:val="none" w:sz="0" w:space="0" w:color="auto"/>
        </w:tblBorders>
        <w:tblLook w:val="04A0" w:firstRow="1" w:lastRow="0" w:firstColumn="1" w:lastColumn="0" w:noHBand="0" w:noVBand="1"/>
      </w:tblPr>
      <w:tblGrid>
        <w:gridCol w:w="4189"/>
        <w:gridCol w:w="2966"/>
        <w:gridCol w:w="2465"/>
      </w:tblGrid>
      <w:tr w:rsidR="002007F9" w:rsidRPr="00FD324E" w14:paraId="220E845A" w14:textId="77777777" w:rsidTr="00F164FE">
        <w:trPr>
          <w:cnfStyle w:val="100000000000" w:firstRow="1" w:lastRow="0" w:firstColumn="0" w:lastColumn="0" w:oddVBand="0" w:evenVBand="0" w:oddHBand="0" w:evenHBand="0" w:firstRowFirstColumn="0" w:firstRowLastColumn="0" w:lastRowFirstColumn="0" w:lastRowLastColumn="0"/>
        </w:trPr>
        <w:tc>
          <w:tcPr>
            <w:tcW w:w="418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7DF59E" w14:textId="40794C43" w:rsidR="002007F9" w:rsidRPr="0040300C" w:rsidRDefault="002007F9" w:rsidP="00F164FE">
            <w:pPr>
              <w:spacing w:after="0" w:line="240" w:lineRule="auto"/>
              <w:jc w:val="center"/>
              <w:rPr>
                <w:b w:val="0"/>
                <w:bCs/>
                <w:szCs w:val="16"/>
              </w:rPr>
            </w:pPr>
            <w:r w:rsidRPr="0040300C">
              <w:rPr>
                <w:bCs/>
                <w:noProof/>
                <w:szCs w:val="16"/>
              </w:rPr>
              <w:drawing>
                <wp:anchor distT="0" distB="0" distL="114300" distR="114300" simplePos="0" relativeHeight="251855872" behindDoc="1" locked="0" layoutInCell="1" allowOverlap="1" wp14:anchorId="48373628" wp14:editId="09256D15">
                  <wp:simplePos x="0" y="0"/>
                  <wp:positionH relativeFrom="page">
                    <wp:align>center</wp:align>
                  </wp:positionH>
                  <wp:positionV relativeFrom="paragraph">
                    <wp:posOffset>0</wp:posOffset>
                  </wp:positionV>
                  <wp:extent cx="1985010" cy="1371600"/>
                  <wp:effectExtent l="0" t="0" r="0" b="0"/>
                  <wp:wrapTopAndBottom/>
                  <wp:docPr id="1213000564" name="Picture 17" descr="A blue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00564" name="Picture 17" descr="A blue graph with black bord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5010" cy="1371600"/>
                          </a:xfrm>
                          <a:prstGeom prst="rect">
                            <a:avLst/>
                          </a:prstGeom>
                          <a:noFill/>
                        </pic:spPr>
                      </pic:pic>
                    </a:graphicData>
                  </a:graphic>
                </wp:anchor>
              </w:drawing>
            </w:r>
            <w:r w:rsidRPr="0040300C">
              <w:rPr>
                <w:b w:val="0"/>
                <w:bCs/>
                <w:szCs w:val="16"/>
              </w:rPr>
              <w:t xml:space="preserve">(a) </w:t>
            </w:r>
            <w:r>
              <w:rPr>
                <w:b w:val="0"/>
                <w:bCs/>
                <w:szCs w:val="16"/>
              </w:rPr>
              <w:t>UFC</w:t>
            </w:r>
            <w:r w:rsidRPr="0040300C">
              <w:rPr>
                <w:b w:val="0"/>
                <w:bCs/>
                <w:szCs w:val="16"/>
              </w:rPr>
              <w:t xml:space="preserve"> – </w:t>
            </w:r>
            <w:r w:rsidR="00857222">
              <w:rPr>
                <w:b w:val="0"/>
                <w:bCs/>
                <w:szCs w:val="16"/>
              </w:rPr>
              <w:t>G</w:t>
            </w:r>
            <w:r>
              <w:rPr>
                <w:b w:val="0"/>
                <w:bCs/>
                <w:szCs w:val="16"/>
              </w:rPr>
              <w:t>RP error distribution</w:t>
            </w:r>
          </w:p>
        </w:tc>
        <w:tc>
          <w:tcPr>
            <w:tcW w:w="296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B44AA1B" w14:textId="086F7CE3" w:rsidR="002007F9" w:rsidRPr="0040300C" w:rsidRDefault="002007F9" w:rsidP="00F164FE">
            <w:pPr>
              <w:spacing w:after="0" w:line="240" w:lineRule="auto"/>
              <w:jc w:val="center"/>
              <w:rPr>
                <w:b w:val="0"/>
                <w:bCs/>
                <w:noProof/>
                <w:szCs w:val="16"/>
              </w:rPr>
            </w:pPr>
            <w:r w:rsidRPr="0040300C">
              <w:rPr>
                <w:bCs/>
                <w:noProof/>
                <w:szCs w:val="16"/>
              </w:rPr>
              <w:drawing>
                <wp:anchor distT="0" distB="0" distL="114300" distR="114300" simplePos="0" relativeHeight="251856896" behindDoc="0" locked="0" layoutInCell="1" allowOverlap="1" wp14:anchorId="7BD67C37" wp14:editId="6E685605">
                  <wp:simplePos x="0" y="0"/>
                  <wp:positionH relativeFrom="page">
                    <wp:align>center</wp:align>
                  </wp:positionH>
                  <wp:positionV relativeFrom="paragraph">
                    <wp:posOffset>389</wp:posOffset>
                  </wp:positionV>
                  <wp:extent cx="1413818" cy="1371600"/>
                  <wp:effectExtent l="0" t="0" r="0" b="0"/>
                  <wp:wrapTopAndBottom/>
                  <wp:docPr id="1134782252" name="Picture 18"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82252" name="Picture 18" descr="A graph with blue dot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13818" cy="1371600"/>
                          </a:xfrm>
                          <a:prstGeom prst="rect">
                            <a:avLst/>
                          </a:prstGeom>
                          <a:noFill/>
                        </pic:spPr>
                      </pic:pic>
                    </a:graphicData>
                  </a:graphic>
                  <wp14:sizeRelH relativeFrom="page">
                    <wp14:pctWidth>0</wp14:pctWidth>
                  </wp14:sizeRelH>
                  <wp14:sizeRelV relativeFrom="page">
                    <wp14:pctHeight>0</wp14:pctHeight>
                  </wp14:sizeRelV>
                </wp:anchor>
              </w:drawing>
            </w:r>
            <w:r w:rsidRPr="0040300C">
              <w:rPr>
                <w:b w:val="0"/>
                <w:bCs/>
                <w:szCs w:val="16"/>
              </w:rPr>
              <w:t>(</w:t>
            </w:r>
            <w:r>
              <w:rPr>
                <w:b w:val="0"/>
                <w:bCs/>
                <w:szCs w:val="16"/>
              </w:rPr>
              <w:t>b</w:t>
            </w:r>
            <w:r w:rsidRPr="0040300C">
              <w:rPr>
                <w:b w:val="0"/>
                <w:bCs/>
                <w:szCs w:val="16"/>
              </w:rPr>
              <w:t xml:space="preserve">) </w:t>
            </w:r>
            <w:r>
              <w:rPr>
                <w:b w:val="0"/>
                <w:bCs/>
                <w:szCs w:val="16"/>
              </w:rPr>
              <w:t>UFC</w:t>
            </w:r>
            <w:r w:rsidRPr="0040300C">
              <w:rPr>
                <w:b w:val="0"/>
                <w:bCs/>
                <w:szCs w:val="16"/>
              </w:rPr>
              <w:t xml:space="preserve"> – </w:t>
            </w:r>
            <w:r w:rsidR="00857222">
              <w:rPr>
                <w:b w:val="0"/>
                <w:bCs/>
                <w:szCs w:val="16"/>
              </w:rPr>
              <w:t>G</w:t>
            </w:r>
            <w:r>
              <w:rPr>
                <w:b w:val="0"/>
                <w:bCs/>
                <w:szCs w:val="16"/>
              </w:rPr>
              <w:t>RP</w:t>
            </w:r>
            <w:r w:rsidRPr="0040300C">
              <w:rPr>
                <w:b w:val="0"/>
                <w:bCs/>
                <w:szCs w:val="16"/>
              </w:rPr>
              <w:t xml:space="preserve"> first three </w:t>
            </w:r>
            <w:r>
              <w:rPr>
                <w:b w:val="0"/>
                <w:bCs/>
                <w:szCs w:val="16"/>
              </w:rPr>
              <w:t>PC</w:t>
            </w:r>
          </w:p>
        </w:tc>
        <w:tc>
          <w:tcPr>
            <w:tcW w:w="148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3EA360" w14:textId="3816BC13" w:rsidR="002007F9" w:rsidRPr="0040300C" w:rsidRDefault="002007F9" w:rsidP="00F164FE">
            <w:pPr>
              <w:spacing w:after="0" w:line="240" w:lineRule="auto"/>
              <w:jc w:val="center"/>
              <w:rPr>
                <w:b w:val="0"/>
                <w:bCs/>
                <w:noProof/>
                <w:szCs w:val="16"/>
              </w:rPr>
            </w:pPr>
            <w:r w:rsidRPr="0040300C">
              <w:rPr>
                <w:bCs/>
                <w:noProof/>
                <w:szCs w:val="16"/>
              </w:rPr>
              <w:drawing>
                <wp:anchor distT="0" distB="0" distL="114300" distR="114300" simplePos="0" relativeHeight="251857920" behindDoc="0" locked="0" layoutInCell="1" allowOverlap="1" wp14:anchorId="33B8EA63" wp14:editId="5804B972">
                  <wp:simplePos x="0" y="0"/>
                  <wp:positionH relativeFrom="page">
                    <wp:align>center</wp:align>
                  </wp:positionH>
                  <wp:positionV relativeFrom="paragraph">
                    <wp:posOffset>389</wp:posOffset>
                  </wp:positionV>
                  <wp:extent cx="1409279" cy="1371600"/>
                  <wp:effectExtent l="0" t="0" r="635" b="0"/>
                  <wp:wrapTopAndBottom/>
                  <wp:docPr id="1825736307" name="Picture 19" descr="A graph with a diagram of a sphe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36307" name="Picture 19" descr="A graph with a diagram of a spher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9279" cy="1371600"/>
                          </a:xfrm>
                          <a:prstGeom prst="rect">
                            <a:avLst/>
                          </a:prstGeom>
                          <a:noFill/>
                        </pic:spPr>
                      </pic:pic>
                    </a:graphicData>
                  </a:graphic>
                  <wp14:sizeRelH relativeFrom="page">
                    <wp14:pctWidth>0</wp14:pctWidth>
                  </wp14:sizeRelH>
                  <wp14:sizeRelV relativeFrom="page">
                    <wp14:pctHeight>0</wp14:pctHeight>
                  </wp14:sizeRelV>
                </wp:anchor>
              </w:drawing>
            </w:r>
            <w:r w:rsidRPr="0040300C">
              <w:rPr>
                <w:b w:val="0"/>
                <w:bCs/>
                <w:szCs w:val="16"/>
              </w:rPr>
              <w:t>(</w:t>
            </w:r>
            <w:r>
              <w:rPr>
                <w:b w:val="0"/>
                <w:bCs/>
                <w:szCs w:val="16"/>
              </w:rPr>
              <w:t>c</w:t>
            </w:r>
            <w:r w:rsidRPr="0040300C">
              <w:rPr>
                <w:b w:val="0"/>
                <w:bCs/>
                <w:szCs w:val="16"/>
              </w:rPr>
              <w:t xml:space="preserve">) Wine – </w:t>
            </w:r>
            <w:r w:rsidR="00857222">
              <w:rPr>
                <w:b w:val="0"/>
                <w:bCs/>
                <w:szCs w:val="16"/>
              </w:rPr>
              <w:t>G</w:t>
            </w:r>
            <w:r>
              <w:rPr>
                <w:b w:val="0"/>
                <w:bCs/>
                <w:szCs w:val="16"/>
              </w:rPr>
              <w:t>RP</w:t>
            </w:r>
            <w:r w:rsidRPr="0040300C">
              <w:rPr>
                <w:b w:val="0"/>
                <w:bCs/>
                <w:szCs w:val="16"/>
              </w:rPr>
              <w:t xml:space="preserve"> first three PC</w:t>
            </w:r>
          </w:p>
        </w:tc>
      </w:tr>
    </w:tbl>
    <w:p w14:paraId="180A5C27" w14:textId="287A1510" w:rsidR="002007F9" w:rsidRDefault="002007F9" w:rsidP="0072136A">
      <w:pPr>
        <w:pStyle w:val="Caption"/>
        <w:spacing w:before="100" w:after="100"/>
        <w:jc w:val="center"/>
      </w:pPr>
      <w:bookmarkStart w:id="5" w:name="_Ref150111275"/>
      <w:r>
        <w:t xml:space="preserve">Figure </w:t>
      </w:r>
      <w:r>
        <w:fldChar w:fldCharType="begin"/>
      </w:r>
      <w:r>
        <w:instrText xml:space="preserve"> SEQ Figure \* ARABIC </w:instrText>
      </w:r>
      <w:r>
        <w:fldChar w:fldCharType="separate"/>
      </w:r>
      <w:r w:rsidR="00B1754D">
        <w:rPr>
          <w:noProof/>
        </w:rPr>
        <w:t>5</w:t>
      </w:r>
      <w:r>
        <w:rPr>
          <w:noProof/>
        </w:rPr>
        <w:fldChar w:fldCharType="end"/>
      </w:r>
      <w:bookmarkEnd w:id="5"/>
      <w:r>
        <w:t>. Randomized Projection Reconstruction Error and Principal Component Distribution</w:t>
      </w:r>
    </w:p>
    <w:p w14:paraId="478E87C1" w14:textId="624E728C" w:rsidR="00811FC4" w:rsidRDefault="0038518D" w:rsidP="00EA6556">
      <w:pPr>
        <w:ind w:firstLine="720"/>
      </w:pPr>
      <w:r w:rsidRPr="00FC25B5">
        <w:rPr>
          <w:b/>
          <w:bCs/>
        </w:rPr>
        <w:t>Overall</w:t>
      </w:r>
      <w:r>
        <w:t>, n</w:t>
      </w:r>
      <w:r w:rsidR="00811FC4">
        <w:t xml:space="preserve">oise impacts algorithms </w:t>
      </w:r>
      <w:proofErr w:type="gramStart"/>
      <w:r w:rsidR="00811FC4">
        <w:t>differently</w:t>
      </w:r>
      <w:proofErr w:type="gramEnd"/>
      <w:r w:rsidR="00811FC4">
        <w:t xml:space="preserve">; PCA and ICA are sensitive to noise due to their reliance on data variance and independence, while GRP and Lasso may be more robust due to their probabilistic and penalization methods, respectively. The rank of the data, indicating the dimensionality of its feature space, is fully realized in the number of non-zero eigenvalues in PCA and components in ICA that significantly contribute to the variance or independence. </w:t>
      </w:r>
      <w:proofErr w:type="spellStart"/>
      <w:r w:rsidR="00811FC4">
        <w:t>Colinearity</w:t>
      </w:r>
      <w:proofErr w:type="spellEnd"/>
      <w:r w:rsidR="00811FC4">
        <w:t>, the degree to which features correlate linearly, is reduced post-dimensionality reduction, with PCA aiming to eliminate it, while ICA seeks to capitalize on non-Gaussian distributions, and Lasso on predictive power.</w:t>
      </w:r>
      <w:r>
        <w:t xml:space="preserve"> </w:t>
      </w:r>
      <w:r w:rsidR="00811FC4">
        <w:t>Specific properties, like the inherent structure or noise level of the datasets, influence algorithm outputs. For UFC data, the intrinsic dimensionality appears lower than the feature count, beneficial for PCA and ICA, while the class distinctions in the Wine dataset are well-preserved across methods. The reconstruction accuracy and robustness against noise vary by technique, with PCA and ICA offering nuanced insights into data variance and independence, GRP providing a probabilistic simplification, and Lasso targeting predictive relevance.</w:t>
      </w:r>
    </w:p>
    <w:p w14:paraId="10D9DA56" w14:textId="01421AFE" w:rsidR="00C05B76" w:rsidRDefault="006667E5" w:rsidP="006667E5">
      <w:pPr>
        <w:pStyle w:val="Heading1"/>
      </w:pPr>
      <w:r w:rsidRPr="006667E5">
        <w:t>C</w:t>
      </w:r>
      <w:r w:rsidR="00416A5F">
        <w:t>lustering</w:t>
      </w:r>
      <w:r w:rsidRPr="006667E5">
        <w:t xml:space="preserve"> </w:t>
      </w:r>
      <w:r w:rsidR="00416A5F">
        <w:t>on</w:t>
      </w:r>
      <w:r w:rsidRPr="006667E5">
        <w:t xml:space="preserve"> </w:t>
      </w:r>
      <w:r>
        <w:t>Reduced Dimension</w:t>
      </w:r>
      <w:r w:rsidRPr="006667E5">
        <w:t xml:space="preserve"> DATA SET</w:t>
      </w:r>
    </w:p>
    <w:p w14:paraId="0EED295F" w14:textId="09BE9820" w:rsidR="0085521D" w:rsidRDefault="0085521D" w:rsidP="0085521D">
      <w:r>
        <w:t xml:space="preserve">The clustering analysis on dimensionality-reduced datasets reveals nuanced insights. </w:t>
      </w:r>
      <w:r>
        <w:fldChar w:fldCharType="begin"/>
      </w:r>
      <w:r>
        <w:instrText xml:space="preserve"> REF _Ref150112911 \h </w:instrText>
      </w:r>
      <w:r>
        <w:fldChar w:fldCharType="separate"/>
      </w:r>
      <w:r w:rsidR="00B1754D">
        <w:t xml:space="preserve">Table </w:t>
      </w:r>
      <w:r w:rsidR="00B1754D">
        <w:rPr>
          <w:noProof/>
        </w:rPr>
        <w:t>2</w:t>
      </w:r>
      <w:r>
        <w:fldChar w:fldCharType="end"/>
      </w:r>
      <w:r>
        <w:t xml:space="preserve"> summarizes the clustering analysis results for the 16 cases with the matching score to the original label. For the UFC dataset, PCA and Lasso, when combined with </w:t>
      </w:r>
      <w:proofErr w:type="spellStart"/>
      <w:r>
        <w:t>KMeans</w:t>
      </w:r>
      <w:proofErr w:type="spellEnd"/>
      <w:r>
        <w:t>, significantly boosted matching scores by around 30%, indicating these methods excel at distilling the dataset to its most salient features for clustering. This enhanced matching score suggests not just the same clusters as before, but more refined ones that better align with the original labels.</w:t>
      </w:r>
      <w:r>
        <w:t xml:space="preserve"> </w:t>
      </w:r>
      <w:r>
        <w:t>In the Wine dataset, PCA and ICA incrementally improved matching scores, implying their effectiveness in isolating essential clustering traits. However, the consistency of EM’s performance across various models underscores its capacity to adapt to changes in the feature space, owing to its probabilistic approach that accounts for the likelihood of each data point's cluster membership.</w:t>
      </w:r>
    </w:p>
    <w:p w14:paraId="37B6ACBB" w14:textId="7E170C55" w:rsidR="0063280A" w:rsidRDefault="0063280A" w:rsidP="0063280A">
      <w:pPr>
        <w:ind w:firstLine="720"/>
      </w:pPr>
      <w:r w:rsidRPr="0063280A">
        <w:t xml:space="preserve">Following the initial analysis, t-SNE was also employed as a metric to assess clustering performance. The visualization it provides complements the quantitative measures by demonstrating how dimensionality reduction techniques like ICA and Lasso, especially when used with </w:t>
      </w:r>
      <w:proofErr w:type="spellStart"/>
      <w:r w:rsidRPr="0063280A">
        <w:t>KMeans</w:t>
      </w:r>
      <w:proofErr w:type="spellEnd"/>
      <w:r w:rsidRPr="0063280A">
        <w:t xml:space="preserve">, impact the clustering structure. In the case studies presented, ICA and Lasso's integration with </w:t>
      </w:r>
      <w:proofErr w:type="spellStart"/>
      <w:r w:rsidRPr="0063280A">
        <w:t>KMeans</w:t>
      </w:r>
      <w:proofErr w:type="spellEnd"/>
      <w:r w:rsidRPr="0063280A">
        <w:t xml:space="preserve"> serves as a </w:t>
      </w:r>
      <w:r w:rsidRPr="0063280A">
        <w:lastRenderedPageBreak/>
        <w:t>demonstrative result, where t-SNE visualizations offer additional insight into the clustering's effectiveness and the dimensional reduction's influence on the data's local structure.</w:t>
      </w:r>
    </w:p>
    <w:p w14:paraId="2AEA6D6D" w14:textId="73A84742" w:rsidR="0085521D" w:rsidRDefault="0085521D" w:rsidP="0085521D">
      <w:pPr>
        <w:ind w:firstLine="720"/>
      </w:pPr>
      <w:r>
        <w:t xml:space="preserve">t-SNE's role in the UFC dataset </w:t>
      </w:r>
      <w:r>
        <w:t>(</w:t>
      </w:r>
      <w:r>
        <w:fldChar w:fldCharType="begin"/>
      </w:r>
      <w:r>
        <w:instrText xml:space="preserve"> REF _Ref150113069 \h </w:instrText>
      </w:r>
      <w:r>
        <w:fldChar w:fldCharType="separate"/>
      </w:r>
      <w:r w:rsidR="00B1754D">
        <w:t xml:space="preserve">Figure </w:t>
      </w:r>
      <w:r w:rsidR="00B1754D">
        <w:rPr>
          <w:noProof/>
        </w:rPr>
        <w:t>6</w:t>
      </w:r>
      <w:r>
        <w:fldChar w:fldCharType="end"/>
      </w:r>
      <w:r>
        <w:t xml:space="preserve"> a b</w:t>
      </w:r>
      <w:r w:rsidR="00540260">
        <w:t xml:space="preserve"> c</w:t>
      </w:r>
      <w:r>
        <w:t xml:space="preserve">) </w:t>
      </w:r>
      <w:r>
        <w:t>is particularly interesting as it compact</w:t>
      </w:r>
      <w:r w:rsidR="00194E8B">
        <w:t>s</w:t>
      </w:r>
      <w:r>
        <w:t xml:space="preserve"> the data under a single label, hinting that the independent components from ICA might not adequately represent the actual clusters due to the UFC dataset's complex structure. Conversely, Lasso's approach to feature selection retains and even clarifies the inherent clustering pattern within the UFC data, likely due to its focus on variables with strong predictive power.</w:t>
      </w:r>
      <w:r>
        <w:t xml:space="preserve"> </w:t>
      </w:r>
      <w:r>
        <w:t>For the Wine dataset</w:t>
      </w:r>
      <w:r w:rsidR="009B012D">
        <w:t xml:space="preserve"> </w:t>
      </w:r>
      <w:r w:rsidR="009B012D">
        <w:t>(</w:t>
      </w:r>
      <w:r w:rsidR="009B012D">
        <w:fldChar w:fldCharType="begin"/>
      </w:r>
      <w:r w:rsidR="009B012D">
        <w:instrText xml:space="preserve"> REF _Ref150113069 \h </w:instrText>
      </w:r>
      <w:r w:rsidR="009B012D">
        <w:fldChar w:fldCharType="separate"/>
      </w:r>
      <w:r w:rsidR="00B1754D">
        <w:t xml:space="preserve">Figure </w:t>
      </w:r>
      <w:r w:rsidR="00B1754D">
        <w:rPr>
          <w:noProof/>
        </w:rPr>
        <w:t>6</w:t>
      </w:r>
      <w:r w:rsidR="009B012D">
        <w:fldChar w:fldCharType="end"/>
      </w:r>
      <w:r w:rsidR="009B012D">
        <w:t xml:space="preserve"> </w:t>
      </w:r>
      <w:r w:rsidR="009B012D">
        <w:t>d</w:t>
      </w:r>
      <w:r w:rsidR="00540260">
        <w:t xml:space="preserve"> e f</w:t>
      </w:r>
      <w:r w:rsidR="009B012D">
        <w:t>)</w:t>
      </w:r>
      <w:r>
        <w:t>, ICA's effectiveness is underscored by its clear demarcation of the expected tripartite groupings, likely because the distinct factors separating wine varieties align well with the independent components ICA identifies. Lasso's performance suggests that even with a reduced feature set, the critical aspects that define the Wine dataset's classes are captured and emphasized, facilitating improved cluster definition.</w:t>
      </w:r>
    </w:p>
    <w:p w14:paraId="77F450C4" w14:textId="050303BF" w:rsidR="0063280A" w:rsidRDefault="0085521D" w:rsidP="0063280A">
      <w:pPr>
        <w:ind w:firstLine="720"/>
      </w:pPr>
      <w:r>
        <w:t xml:space="preserve">In summary, the clusters post-dimensionality reduction </w:t>
      </w:r>
      <w:proofErr w:type="gramStart"/>
      <w:r>
        <w:t>are</w:t>
      </w:r>
      <w:proofErr w:type="gramEnd"/>
      <w:r>
        <w:t xml:space="preserve"> not identical to the original; they've been optimized. PCA and Lasso have sharpened the UFC dataset's clusters, aligning them more closely with inherent categories, whereas ICA and Lasso have solidified the Wine dataset's clusters, suggesting that the dimensionality reduction techniques are not just preserving but enhancing the data's intrinsic clustering characteristics. This enhancement may be due to the removal of noise and redundant information, allowing the algorithms to focus on the most defining features of the data.</w:t>
      </w:r>
    </w:p>
    <w:p w14:paraId="7505DA91" w14:textId="79785EF3" w:rsidR="00FE69E5" w:rsidRDefault="00FE69E5" w:rsidP="00FE69E5">
      <w:pPr>
        <w:pStyle w:val="Caption"/>
        <w:spacing w:after="100"/>
        <w:jc w:val="center"/>
      </w:pPr>
      <w:bookmarkStart w:id="6" w:name="_Ref150112911"/>
      <w:r>
        <w:t xml:space="preserve">Table </w:t>
      </w:r>
      <w:fldSimple w:instr=" SEQ Table \* ARABIC ">
        <w:r w:rsidR="00B1754D">
          <w:rPr>
            <w:noProof/>
          </w:rPr>
          <w:t>2</w:t>
        </w:r>
      </w:fldSimple>
      <w:bookmarkEnd w:id="6"/>
      <w:r>
        <w:t>. Summary of Clustering on Reduced Dimension Data Set</w:t>
      </w:r>
      <w:r w:rsidR="00AA03EA">
        <w:t xml:space="preserve"> (Matching Score with Original Label)</w:t>
      </w:r>
    </w:p>
    <w:tbl>
      <w:tblPr>
        <w:tblStyle w:val="JDF"/>
        <w:tblW w:w="0" w:type="auto"/>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672"/>
        <w:gridCol w:w="864"/>
        <w:gridCol w:w="1008"/>
        <w:gridCol w:w="864"/>
        <w:gridCol w:w="864"/>
        <w:gridCol w:w="864"/>
        <w:gridCol w:w="864"/>
      </w:tblGrid>
      <w:tr w:rsidR="00FE69E5" w:rsidRPr="00FE69E5" w14:paraId="678D7C46" w14:textId="77777777" w:rsidTr="003B1092">
        <w:trPr>
          <w:cnfStyle w:val="100000000000" w:firstRow="1" w:lastRow="0" w:firstColumn="0" w:lastColumn="0" w:oddVBand="0" w:evenVBand="0" w:oddHBand="0" w:evenHBand="0" w:firstRowFirstColumn="0" w:firstRowLastColumn="0" w:lastRowFirstColumn="0" w:lastRowLastColumn="0"/>
          <w:trHeight w:val="16"/>
          <w:jc w:val="center"/>
        </w:trPr>
        <w:tc>
          <w:tcPr>
            <w:tcW w:w="672" w:type="dxa"/>
            <w:tcBorders>
              <w:top w:val="none" w:sz="0" w:space="0" w:color="auto"/>
              <w:left w:val="none" w:sz="0" w:space="0" w:color="auto"/>
              <w:bottom w:val="single" w:sz="4" w:space="0" w:color="auto"/>
              <w:right w:val="none" w:sz="0" w:space="0" w:color="auto"/>
              <w:tl2br w:val="none" w:sz="0" w:space="0" w:color="auto"/>
              <w:tr2bl w:val="none" w:sz="0" w:space="0" w:color="auto"/>
            </w:tcBorders>
            <w:noWrap/>
            <w:hideMark/>
          </w:tcPr>
          <w:p w14:paraId="6678DBC7" w14:textId="77777777" w:rsidR="00FE69E5" w:rsidRPr="00FE69E5" w:rsidRDefault="00FE69E5" w:rsidP="00FE69E5">
            <w:pPr>
              <w:spacing w:after="0" w:line="240" w:lineRule="auto"/>
              <w:rPr>
                <w:szCs w:val="16"/>
              </w:rPr>
            </w:pPr>
          </w:p>
        </w:tc>
        <w:tc>
          <w:tcPr>
            <w:tcW w:w="864" w:type="dxa"/>
            <w:tcBorders>
              <w:top w:val="none" w:sz="0" w:space="0" w:color="auto"/>
              <w:left w:val="none" w:sz="0" w:space="0" w:color="auto"/>
              <w:bottom w:val="none" w:sz="0" w:space="0" w:color="auto"/>
              <w:right w:val="none" w:sz="0" w:space="0" w:color="auto"/>
              <w:tl2br w:val="none" w:sz="0" w:space="0" w:color="auto"/>
              <w:tr2bl w:val="none" w:sz="0" w:space="0" w:color="auto"/>
            </w:tcBorders>
            <w:noWrap/>
            <w:hideMark/>
          </w:tcPr>
          <w:p w14:paraId="45945C82" w14:textId="77777777" w:rsidR="00FE69E5" w:rsidRPr="00FE69E5" w:rsidRDefault="00FE69E5" w:rsidP="00FE69E5">
            <w:pPr>
              <w:spacing w:after="0" w:line="240" w:lineRule="auto"/>
              <w:rPr>
                <w:szCs w:val="16"/>
              </w:rPr>
            </w:pPr>
          </w:p>
        </w:tc>
        <w:tc>
          <w:tcPr>
            <w:tcW w:w="1008"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ign w:val="center"/>
            <w:hideMark/>
          </w:tcPr>
          <w:p w14:paraId="67ADC170" w14:textId="77777777" w:rsidR="00FE69E5" w:rsidRPr="00FE69E5" w:rsidRDefault="00FE69E5" w:rsidP="00142BB6">
            <w:pPr>
              <w:spacing w:after="0" w:line="240" w:lineRule="auto"/>
              <w:jc w:val="center"/>
              <w:rPr>
                <w:szCs w:val="16"/>
              </w:rPr>
            </w:pPr>
            <w:r w:rsidRPr="00FE69E5">
              <w:rPr>
                <w:szCs w:val="16"/>
              </w:rPr>
              <w:t>Original</w:t>
            </w:r>
          </w:p>
        </w:tc>
        <w:tc>
          <w:tcPr>
            <w:tcW w:w="864"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ign w:val="center"/>
            <w:hideMark/>
          </w:tcPr>
          <w:p w14:paraId="0FE2DA34" w14:textId="77777777" w:rsidR="00FE69E5" w:rsidRPr="00FE69E5" w:rsidRDefault="00FE69E5" w:rsidP="00142BB6">
            <w:pPr>
              <w:spacing w:after="0" w:line="240" w:lineRule="auto"/>
              <w:jc w:val="center"/>
              <w:rPr>
                <w:szCs w:val="16"/>
              </w:rPr>
            </w:pPr>
            <w:r w:rsidRPr="00FE69E5">
              <w:rPr>
                <w:szCs w:val="16"/>
              </w:rPr>
              <w:t>PCA</w:t>
            </w:r>
          </w:p>
        </w:tc>
        <w:tc>
          <w:tcPr>
            <w:tcW w:w="864"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ign w:val="center"/>
            <w:hideMark/>
          </w:tcPr>
          <w:p w14:paraId="0CD9C1AE" w14:textId="77777777" w:rsidR="00FE69E5" w:rsidRPr="00FE69E5" w:rsidRDefault="00FE69E5" w:rsidP="00142BB6">
            <w:pPr>
              <w:spacing w:after="0" w:line="240" w:lineRule="auto"/>
              <w:jc w:val="center"/>
              <w:rPr>
                <w:szCs w:val="16"/>
              </w:rPr>
            </w:pPr>
            <w:r w:rsidRPr="00FE69E5">
              <w:rPr>
                <w:szCs w:val="16"/>
              </w:rPr>
              <w:t>ICA</w:t>
            </w:r>
          </w:p>
        </w:tc>
        <w:tc>
          <w:tcPr>
            <w:tcW w:w="864"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ign w:val="center"/>
            <w:hideMark/>
          </w:tcPr>
          <w:p w14:paraId="18E7D9F3" w14:textId="77777777" w:rsidR="00FE69E5" w:rsidRPr="00FE69E5" w:rsidRDefault="00FE69E5" w:rsidP="00142BB6">
            <w:pPr>
              <w:spacing w:after="0" w:line="240" w:lineRule="auto"/>
              <w:jc w:val="center"/>
              <w:rPr>
                <w:szCs w:val="16"/>
              </w:rPr>
            </w:pPr>
            <w:r w:rsidRPr="00FE69E5">
              <w:rPr>
                <w:szCs w:val="16"/>
              </w:rPr>
              <w:t>RP</w:t>
            </w:r>
          </w:p>
        </w:tc>
        <w:tc>
          <w:tcPr>
            <w:tcW w:w="864" w:type="dxa"/>
            <w:tcBorders>
              <w:top w:val="none" w:sz="0" w:space="0" w:color="auto"/>
              <w:left w:val="none" w:sz="0" w:space="0" w:color="auto"/>
              <w:bottom w:val="none" w:sz="0" w:space="0" w:color="auto"/>
              <w:right w:val="none" w:sz="0" w:space="0" w:color="auto"/>
              <w:tl2br w:val="none" w:sz="0" w:space="0" w:color="auto"/>
              <w:tr2bl w:val="none" w:sz="0" w:space="0" w:color="auto"/>
            </w:tcBorders>
            <w:noWrap/>
            <w:vAlign w:val="center"/>
            <w:hideMark/>
          </w:tcPr>
          <w:p w14:paraId="11A0F96D" w14:textId="49BB6054" w:rsidR="00FE69E5" w:rsidRPr="00FE69E5" w:rsidRDefault="00FE69E5" w:rsidP="00142BB6">
            <w:pPr>
              <w:spacing w:after="0" w:line="240" w:lineRule="auto"/>
              <w:jc w:val="center"/>
              <w:rPr>
                <w:szCs w:val="16"/>
              </w:rPr>
            </w:pPr>
            <w:r w:rsidRPr="00FE69E5">
              <w:rPr>
                <w:szCs w:val="16"/>
              </w:rPr>
              <w:t>L</w:t>
            </w:r>
            <w:r w:rsidR="005A2545">
              <w:rPr>
                <w:szCs w:val="16"/>
              </w:rPr>
              <w:t>asso</w:t>
            </w:r>
          </w:p>
        </w:tc>
      </w:tr>
      <w:tr w:rsidR="00FE69E5" w:rsidRPr="00FE69E5" w14:paraId="494C8B3A" w14:textId="77777777" w:rsidTr="007C5CF2">
        <w:trPr>
          <w:trHeight w:val="16"/>
        </w:trPr>
        <w:tc>
          <w:tcPr>
            <w:tcW w:w="672" w:type="dxa"/>
            <w:tcBorders>
              <w:bottom w:val="nil"/>
            </w:tcBorders>
            <w:noWrap/>
            <w:hideMark/>
          </w:tcPr>
          <w:p w14:paraId="39E573AE" w14:textId="77777777" w:rsidR="00FE69E5" w:rsidRPr="00FE69E5" w:rsidRDefault="00FE69E5" w:rsidP="00FE69E5">
            <w:pPr>
              <w:spacing w:after="0" w:line="240" w:lineRule="auto"/>
              <w:rPr>
                <w:b/>
                <w:bCs/>
                <w:szCs w:val="16"/>
              </w:rPr>
            </w:pPr>
            <w:r w:rsidRPr="00FE69E5">
              <w:rPr>
                <w:b/>
                <w:bCs/>
                <w:szCs w:val="16"/>
              </w:rPr>
              <w:t>UFC</w:t>
            </w:r>
          </w:p>
        </w:tc>
        <w:tc>
          <w:tcPr>
            <w:tcW w:w="864" w:type="dxa"/>
            <w:noWrap/>
            <w:hideMark/>
          </w:tcPr>
          <w:p w14:paraId="3293A36B" w14:textId="77777777" w:rsidR="00FE69E5" w:rsidRPr="00FE69E5" w:rsidRDefault="00FE69E5" w:rsidP="00FE69E5">
            <w:pPr>
              <w:spacing w:after="0" w:line="240" w:lineRule="auto"/>
              <w:rPr>
                <w:b/>
                <w:bCs/>
                <w:szCs w:val="16"/>
              </w:rPr>
            </w:pPr>
            <w:proofErr w:type="spellStart"/>
            <w:r w:rsidRPr="00FE69E5">
              <w:rPr>
                <w:b/>
                <w:bCs/>
                <w:szCs w:val="16"/>
              </w:rPr>
              <w:t>Kmean</w:t>
            </w:r>
            <w:proofErr w:type="spellEnd"/>
          </w:p>
        </w:tc>
        <w:tc>
          <w:tcPr>
            <w:tcW w:w="1008" w:type="dxa"/>
            <w:noWrap/>
            <w:vAlign w:val="center"/>
            <w:hideMark/>
          </w:tcPr>
          <w:p w14:paraId="64F1051A" w14:textId="77777777" w:rsidR="00FE69E5" w:rsidRPr="00FE69E5" w:rsidRDefault="00FE69E5" w:rsidP="00142BB6">
            <w:pPr>
              <w:spacing w:after="0" w:line="240" w:lineRule="auto"/>
              <w:jc w:val="center"/>
              <w:rPr>
                <w:szCs w:val="16"/>
              </w:rPr>
            </w:pPr>
            <w:r w:rsidRPr="00FE69E5">
              <w:rPr>
                <w:szCs w:val="16"/>
              </w:rPr>
              <w:t>0.429</w:t>
            </w:r>
          </w:p>
        </w:tc>
        <w:tc>
          <w:tcPr>
            <w:tcW w:w="864" w:type="dxa"/>
            <w:noWrap/>
            <w:vAlign w:val="center"/>
            <w:hideMark/>
          </w:tcPr>
          <w:p w14:paraId="0D5DB05B" w14:textId="77777777" w:rsidR="00FE69E5" w:rsidRPr="00FE69E5" w:rsidRDefault="00FE69E5" w:rsidP="00142BB6">
            <w:pPr>
              <w:spacing w:after="0" w:line="240" w:lineRule="auto"/>
              <w:jc w:val="center"/>
              <w:rPr>
                <w:szCs w:val="16"/>
              </w:rPr>
            </w:pPr>
            <w:r w:rsidRPr="00FE69E5">
              <w:rPr>
                <w:szCs w:val="16"/>
              </w:rPr>
              <w:t>0.571</w:t>
            </w:r>
          </w:p>
        </w:tc>
        <w:tc>
          <w:tcPr>
            <w:tcW w:w="864" w:type="dxa"/>
            <w:noWrap/>
            <w:vAlign w:val="center"/>
            <w:hideMark/>
          </w:tcPr>
          <w:p w14:paraId="5E435AD7" w14:textId="77777777" w:rsidR="00FE69E5" w:rsidRPr="00FE69E5" w:rsidRDefault="00FE69E5" w:rsidP="00142BB6">
            <w:pPr>
              <w:spacing w:after="0" w:line="240" w:lineRule="auto"/>
              <w:jc w:val="center"/>
              <w:rPr>
                <w:szCs w:val="16"/>
              </w:rPr>
            </w:pPr>
            <w:r w:rsidRPr="00FE69E5">
              <w:rPr>
                <w:szCs w:val="16"/>
              </w:rPr>
              <w:t>0.604</w:t>
            </w:r>
          </w:p>
        </w:tc>
        <w:tc>
          <w:tcPr>
            <w:tcW w:w="864" w:type="dxa"/>
            <w:noWrap/>
            <w:vAlign w:val="center"/>
            <w:hideMark/>
          </w:tcPr>
          <w:p w14:paraId="5900C465" w14:textId="77777777" w:rsidR="00FE69E5" w:rsidRPr="00FE69E5" w:rsidRDefault="00FE69E5" w:rsidP="00142BB6">
            <w:pPr>
              <w:spacing w:after="0" w:line="240" w:lineRule="auto"/>
              <w:jc w:val="center"/>
              <w:rPr>
                <w:szCs w:val="16"/>
              </w:rPr>
            </w:pPr>
            <w:r w:rsidRPr="00FE69E5">
              <w:rPr>
                <w:szCs w:val="16"/>
              </w:rPr>
              <w:t>0.403</w:t>
            </w:r>
          </w:p>
        </w:tc>
        <w:tc>
          <w:tcPr>
            <w:tcW w:w="864" w:type="dxa"/>
            <w:noWrap/>
            <w:vAlign w:val="center"/>
            <w:hideMark/>
          </w:tcPr>
          <w:p w14:paraId="0D7B2BD0" w14:textId="77777777" w:rsidR="00FE69E5" w:rsidRPr="00FE69E5" w:rsidRDefault="00FE69E5" w:rsidP="00142BB6">
            <w:pPr>
              <w:spacing w:after="0" w:line="240" w:lineRule="auto"/>
              <w:jc w:val="center"/>
              <w:rPr>
                <w:szCs w:val="16"/>
              </w:rPr>
            </w:pPr>
            <w:r w:rsidRPr="00FE69E5">
              <w:rPr>
                <w:szCs w:val="16"/>
              </w:rPr>
              <w:t>0.597</w:t>
            </w:r>
          </w:p>
        </w:tc>
      </w:tr>
      <w:tr w:rsidR="00FE69E5" w:rsidRPr="00FE69E5" w14:paraId="5C48ED6D" w14:textId="77777777" w:rsidTr="007C5CF2">
        <w:trPr>
          <w:trHeight w:val="16"/>
        </w:trPr>
        <w:tc>
          <w:tcPr>
            <w:tcW w:w="672" w:type="dxa"/>
            <w:tcBorders>
              <w:top w:val="nil"/>
              <w:bottom w:val="single" w:sz="4" w:space="0" w:color="auto"/>
            </w:tcBorders>
            <w:noWrap/>
            <w:hideMark/>
          </w:tcPr>
          <w:p w14:paraId="1886008C" w14:textId="77777777" w:rsidR="00FE69E5" w:rsidRPr="00FE69E5" w:rsidRDefault="00FE69E5" w:rsidP="00FE69E5">
            <w:pPr>
              <w:spacing w:after="0" w:line="240" w:lineRule="auto"/>
              <w:rPr>
                <w:b/>
                <w:bCs/>
                <w:szCs w:val="16"/>
              </w:rPr>
            </w:pPr>
          </w:p>
        </w:tc>
        <w:tc>
          <w:tcPr>
            <w:tcW w:w="864" w:type="dxa"/>
            <w:noWrap/>
            <w:hideMark/>
          </w:tcPr>
          <w:p w14:paraId="67CFB17B" w14:textId="77777777" w:rsidR="00FE69E5" w:rsidRPr="00FE69E5" w:rsidRDefault="00FE69E5" w:rsidP="00FE69E5">
            <w:pPr>
              <w:spacing w:after="0" w:line="240" w:lineRule="auto"/>
              <w:rPr>
                <w:b/>
                <w:bCs/>
                <w:szCs w:val="16"/>
              </w:rPr>
            </w:pPr>
            <w:r w:rsidRPr="00FE69E5">
              <w:rPr>
                <w:b/>
                <w:bCs/>
                <w:szCs w:val="16"/>
              </w:rPr>
              <w:t>EM</w:t>
            </w:r>
          </w:p>
        </w:tc>
        <w:tc>
          <w:tcPr>
            <w:tcW w:w="1008" w:type="dxa"/>
            <w:noWrap/>
            <w:vAlign w:val="center"/>
            <w:hideMark/>
          </w:tcPr>
          <w:p w14:paraId="25D8A57C" w14:textId="77777777" w:rsidR="00FE69E5" w:rsidRPr="00FE69E5" w:rsidRDefault="00FE69E5" w:rsidP="00142BB6">
            <w:pPr>
              <w:spacing w:after="0" w:line="240" w:lineRule="auto"/>
              <w:jc w:val="center"/>
              <w:rPr>
                <w:szCs w:val="16"/>
              </w:rPr>
            </w:pPr>
            <w:r w:rsidRPr="00FE69E5">
              <w:rPr>
                <w:szCs w:val="16"/>
              </w:rPr>
              <w:t>0.663</w:t>
            </w:r>
          </w:p>
        </w:tc>
        <w:tc>
          <w:tcPr>
            <w:tcW w:w="864" w:type="dxa"/>
            <w:noWrap/>
            <w:vAlign w:val="center"/>
            <w:hideMark/>
          </w:tcPr>
          <w:p w14:paraId="03514BCF" w14:textId="77777777" w:rsidR="00FE69E5" w:rsidRPr="00FE69E5" w:rsidRDefault="00FE69E5" w:rsidP="00142BB6">
            <w:pPr>
              <w:spacing w:after="0" w:line="240" w:lineRule="auto"/>
              <w:jc w:val="center"/>
              <w:rPr>
                <w:szCs w:val="16"/>
              </w:rPr>
            </w:pPr>
            <w:r w:rsidRPr="00FE69E5">
              <w:rPr>
                <w:szCs w:val="16"/>
              </w:rPr>
              <w:t>0.663</w:t>
            </w:r>
          </w:p>
        </w:tc>
        <w:tc>
          <w:tcPr>
            <w:tcW w:w="864" w:type="dxa"/>
            <w:noWrap/>
            <w:vAlign w:val="center"/>
            <w:hideMark/>
          </w:tcPr>
          <w:p w14:paraId="60D5FBCB" w14:textId="77777777" w:rsidR="00FE69E5" w:rsidRPr="00FE69E5" w:rsidRDefault="00FE69E5" w:rsidP="00142BB6">
            <w:pPr>
              <w:spacing w:after="0" w:line="240" w:lineRule="auto"/>
              <w:jc w:val="center"/>
              <w:rPr>
                <w:szCs w:val="16"/>
              </w:rPr>
            </w:pPr>
            <w:r w:rsidRPr="00FE69E5">
              <w:rPr>
                <w:szCs w:val="16"/>
              </w:rPr>
              <w:t>0.663</w:t>
            </w:r>
          </w:p>
        </w:tc>
        <w:tc>
          <w:tcPr>
            <w:tcW w:w="864" w:type="dxa"/>
            <w:noWrap/>
            <w:vAlign w:val="center"/>
            <w:hideMark/>
          </w:tcPr>
          <w:p w14:paraId="0C29926A" w14:textId="77777777" w:rsidR="00FE69E5" w:rsidRPr="00FE69E5" w:rsidRDefault="00FE69E5" w:rsidP="00142BB6">
            <w:pPr>
              <w:spacing w:after="0" w:line="240" w:lineRule="auto"/>
              <w:jc w:val="center"/>
              <w:rPr>
                <w:szCs w:val="16"/>
              </w:rPr>
            </w:pPr>
            <w:r w:rsidRPr="00FE69E5">
              <w:rPr>
                <w:szCs w:val="16"/>
              </w:rPr>
              <w:t>0.663</w:t>
            </w:r>
          </w:p>
        </w:tc>
        <w:tc>
          <w:tcPr>
            <w:tcW w:w="864" w:type="dxa"/>
            <w:noWrap/>
            <w:vAlign w:val="center"/>
            <w:hideMark/>
          </w:tcPr>
          <w:p w14:paraId="31E293B2" w14:textId="77777777" w:rsidR="00FE69E5" w:rsidRPr="00FE69E5" w:rsidRDefault="00FE69E5" w:rsidP="00142BB6">
            <w:pPr>
              <w:spacing w:after="0" w:line="240" w:lineRule="auto"/>
              <w:jc w:val="center"/>
              <w:rPr>
                <w:szCs w:val="16"/>
              </w:rPr>
            </w:pPr>
            <w:r w:rsidRPr="00FE69E5">
              <w:rPr>
                <w:szCs w:val="16"/>
              </w:rPr>
              <w:t>0.663</w:t>
            </w:r>
          </w:p>
        </w:tc>
      </w:tr>
      <w:tr w:rsidR="00FE69E5" w:rsidRPr="00FE69E5" w14:paraId="1F69EC20" w14:textId="77777777" w:rsidTr="00A97E13">
        <w:trPr>
          <w:trHeight w:val="16"/>
        </w:trPr>
        <w:tc>
          <w:tcPr>
            <w:tcW w:w="672" w:type="dxa"/>
            <w:tcBorders>
              <w:bottom w:val="nil"/>
            </w:tcBorders>
            <w:noWrap/>
            <w:hideMark/>
          </w:tcPr>
          <w:p w14:paraId="74C95FA9" w14:textId="77777777" w:rsidR="00FE69E5" w:rsidRPr="00FE69E5" w:rsidRDefault="00FE69E5" w:rsidP="00FE69E5">
            <w:pPr>
              <w:spacing w:after="0" w:line="240" w:lineRule="auto"/>
              <w:rPr>
                <w:b/>
                <w:bCs/>
                <w:szCs w:val="16"/>
              </w:rPr>
            </w:pPr>
            <w:r w:rsidRPr="00FE69E5">
              <w:rPr>
                <w:b/>
                <w:bCs/>
                <w:szCs w:val="16"/>
              </w:rPr>
              <w:t>Wine</w:t>
            </w:r>
          </w:p>
        </w:tc>
        <w:tc>
          <w:tcPr>
            <w:tcW w:w="864" w:type="dxa"/>
            <w:noWrap/>
            <w:hideMark/>
          </w:tcPr>
          <w:p w14:paraId="6C67DA44" w14:textId="77777777" w:rsidR="00FE69E5" w:rsidRPr="00FE69E5" w:rsidRDefault="00FE69E5" w:rsidP="00FE69E5">
            <w:pPr>
              <w:spacing w:after="0" w:line="240" w:lineRule="auto"/>
              <w:rPr>
                <w:b/>
                <w:bCs/>
                <w:szCs w:val="16"/>
              </w:rPr>
            </w:pPr>
            <w:proofErr w:type="spellStart"/>
            <w:r w:rsidRPr="00FE69E5">
              <w:rPr>
                <w:b/>
                <w:bCs/>
                <w:szCs w:val="16"/>
              </w:rPr>
              <w:t>Kmean</w:t>
            </w:r>
            <w:proofErr w:type="spellEnd"/>
          </w:p>
        </w:tc>
        <w:tc>
          <w:tcPr>
            <w:tcW w:w="1008" w:type="dxa"/>
            <w:noWrap/>
            <w:vAlign w:val="center"/>
            <w:hideMark/>
          </w:tcPr>
          <w:p w14:paraId="672D56EA" w14:textId="77777777" w:rsidR="00FE69E5" w:rsidRPr="00FE69E5" w:rsidRDefault="00FE69E5" w:rsidP="00142BB6">
            <w:pPr>
              <w:spacing w:after="0" w:line="240" w:lineRule="auto"/>
              <w:jc w:val="center"/>
              <w:rPr>
                <w:szCs w:val="16"/>
              </w:rPr>
            </w:pPr>
            <w:r w:rsidRPr="00FE69E5">
              <w:rPr>
                <w:szCs w:val="16"/>
              </w:rPr>
              <w:t>0.903</w:t>
            </w:r>
          </w:p>
        </w:tc>
        <w:tc>
          <w:tcPr>
            <w:tcW w:w="864" w:type="dxa"/>
            <w:noWrap/>
            <w:vAlign w:val="center"/>
            <w:hideMark/>
          </w:tcPr>
          <w:p w14:paraId="516C44B8" w14:textId="77777777" w:rsidR="00FE69E5" w:rsidRPr="00FE69E5" w:rsidRDefault="00FE69E5" w:rsidP="00142BB6">
            <w:pPr>
              <w:spacing w:after="0" w:line="240" w:lineRule="auto"/>
              <w:jc w:val="center"/>
              <w:rPr>
                <w:szCs w:val="16"/>
              </w:rPr>
            </w:pPr>
            <w:r w:rsidRPr="00FE69E5">
              <w:rPr>
                <w:szCs w:val="16"/>
              </w:rPr>
              <w:t>0.902</w:t>
            </w:r>
          </w:p>
        </w:tc>
        <w:tc>
          <w:tcPr>
            <w:tcW w:w="864" w:type="dxa"/>
            <w:noWrap/>
            <w:vAlign w:val="center"/>
            <w:hideMark/>
          </w:tcPr>
          <w:p w14:paraId="41952E65" w14:textId="77777777" w:rsidR="00FE69E5" w:rsidRPr="00FE69E5" w:rsidRDefault="00FE69E5" w:rsidP="00142BB6">
            <w:pPr>
              <w:spacing w:after="0" w:line="240" w:lineRule="auto"/>
              <w:jc w:val="center"/>
              <w:rPr>
                <w:szCs w:val="16"/>
              </w:rPr>
            </w:pPr>
            <w:r w:rsidRPr="00FE69E5">
              <w:rPr>
                <w:szCs w:val="16"/>
              </w:rPr>
              <w:t>0.911</w:t>
            </w:r>
          </w:p>
        </w:tc>
        <w:tc>
          <w:tcPr>
            <w:tcW w:w="864" w:type="dxa"/>
            <w:noWrap/>
            <w:vAlign w:val="center"/>
            <w:hideMark/>
          </w:tcPr>
          <w:p w14:paraId="1321B395" w14:textId="77777777" w:rsidR="00FE69E5" w:rsidRPr="00FE69E5" w:rsidRDefault="00FE69E5" w:rsidP="00142BB6">
            <w:pPr>
              <w:spacing w:after="0" w:line="240" w:lineRule="auto"/>
              <w:jc w:val="center"/>
              <w:rPr>
                <w:szCs w:val="16"/>
              </w:rPr>
            </w:pPr>
            <w:r w:rsidRPr="00FE69E5">
              <w:rPr>
                <w:szCs w:val="16"/>
              </w:rPr>
              <w:t>0.799</w:t>
            </w:r>
          </w:p>
        </w:tc>
        <w:tc>
          <w:tcPr>
            <w:tcW w:w="864" w:type="dxa"/>
            <w:noWrap/>
            <w:vAlign w:val="center"/>
            <w:hideMark/>
          </w:tcPr>
          <w:p w14:paraId="0EF31B45" w14:textId="77777777" w:rsidR="00FE69E5" w:rsidRPr="00FE69E5" w:rsidRDefault="00FE69E5" w:rsidP="00142BB6">
            <w:pPr>
              <w:spacing w:after="0" w:line="240" w:lineRule="auto"/>
              <w:jc w:val="center"/>
              <w:rPr>
                <w:szCs w:val="16"/>
              </w:rPr>
            </w:pPr>
            <w:r w:rsidRPr="00FE69E5">
              <w:rPr>
                <w:szCs w:val="16"/>
              </w:rPr>
              <w:t>0.813</w:t>
            </w:r>
          </w:p>
        </w:tc>
      </w:tr>
      <w:tr w:rsidR="00FE69E5" w:rsidRPr="00FE69E5" w14:paraId="0F7E5A94" w14:textId="77777777" w:rsidTr="007C5CF2">
        <w:trPr>
          <w:trHeight w:val="16"/>
        </w:trPr>
        <w:tc>
          <w:tcPr>
            <w:tcW w:w="672" w:type="dxa"/>
            <w:tcBorders>
              <w:top w:val="nil"/>
            </w:tcBorders>
            <w:noWrap/>
            <w:hideMark/>
          </w:tcPr>
          <w:p w14:paraId="3D945B18" w14:textId="77777777" w:rsidR="00FE69E5" w:rsidRPr="00FE69E5" w:rsidRDefault="00FE69E5" w:rsidP="00FE69E5">
            <w:pPr>
              <w:spacing w:after="0" w:line="240" w:lineRule="auto"/>
              <w:rPr>
                <w:b/>
                <w:bCs/>
                <w:szCs w:val="16"/>
              </w:rPr>
            </w:pPr>
          </w:p>
        </w:tc>
        <w:tc>
          <w:tcPr>
            <w:tcW w:w="864" w:type="dxa"/>
            <w:noWrap/>
            <w:hideMark/>
          </w:tcPr>
          <w:p w14:paraId="7F778EE4" w14:textId="77777777" w:rsidR="00FE69E5" w:rsidRPr="00FE69E5" w:rsidRDefault="00FE69E5" w:rsidP="00FE69E5">
            <w:pPr>
              <w:spacing w:after="0" w:line="240" w:lineRule="auto"/>
              <w:rPr>
                <w:b/>
                <w:bCs/>
                <w:szCs w:val="16"/>
              </w:rPr>
            </w:pPr>
            <w:r w:rsidRPr="00FE69E5">
              <w:rPr>
                <w:b/>
                <w:bCs/>
                <w:szCs w:val="16"/>
              </w:rPr>
              <w:t>EM</w:t>
            </w:r>
          </w:p>
        </w:tc>
        <w:tc>
          <w:tcPr>
            <w:tcW w:w="1008" w:type="dxa"/>
            <w:noWrap/>
            <w:vAlign w:val="center"/>
            <w:hideMark/>
          </w:tcPr>
          <w:p w14:paraId="28B1C59A" w14:textId="77777777" w:rsidR="00FE69E5" w:rsidRPr="00FE69E5" w:rsidRDefault="00FE69E5" w:rsidP="00142BB6">
            <w:pPr>
              <w:spacing w:after="0" w:line="240" w:lineRule="auto"/>
              <w:jc w:val="center"/>
              <w:rPr>
                <w:szCs w:val="16"/>
              </w:rPr>
            </w:pPr>
            <w:r w:rsidRPr="00FE69E5">
              <w:rPr>
                <w:szCs w:val="16"/>
              </w:rPr>
              <w:t>0.87</w:t>
            </w:r>
          </w:p>
        </w:tc>
        <w:tc>
          <w:tcPr>
            <w:tcW w:w="864" w:type="dxa"/>
            <w:noWrap/>
            <w:vAlign w:val="center"/>
            <w:hideMark/>
          </w:tcPr>
          <w:p w14:paraId="46F679B0" w14:textId="77777777" w:rsidR="00FE69E5" w:rsidRPr="00FE69E5" w:rsidRDefault="00FE69E5" w:rsidP="00142BB6">
            <w:pPr>
              <w:spacing w:after="0" w:line="240" w:lineRule="auto"/>
              <w:jc w:val="center"/>
              <w:rPr>
                <w:szCs w:val="16"/>
              </w:rPr>
            </w:pPr>
            <w:r w:rsidRPr="00FE69E5">
              <w:rPr>
                <w:szCs w:val="16"/>
              </w:rPr>
              <w:t>0.897</w:t>
            </w:r>
          </w:p>
        </w:tc>
        <w:tc>
          <w:tcPr>
            <w:tcW w:w="864" w:type="dxa"/>
            <w:noWrap/>
            <w:vAlign w:val="center"/>
            <w:hideMark/>
          </w:tcPr>
          <w:p w14:paraId="78A73F7B" w14:textId="77777777" w:rsidR="00FE69E5" w:rsidRPr="00FE69E5" w:rsidRDefault="00FE69E5" w:rsidP="00142BB6">
            <w:pPr>
              <w:spacing w:after="0" w:line="240" w:lineRule="auto"/>
              <w:jc w:val="center"/>
              <w:rPr>
                <w:szCs w:val="16"/>
              </w:rPr>
            </w:pPr>
            <w:r w:rsidRPr="00FE69E5">
              <w:rPr>
                <w:szCs w:val="16"/>
              </w:rPr>
              <w:t>0.907</w:t>
            </w:r>
          </w:p>
        </w:tc>
        <w:tc>
          <w:tcPr>
            <w:tcW w:w="864" w:type="dxa"/>
            <w:noWrap/>
            <w:vAlign w:val="center"/>
            <w:hideMark/>
          </w:tcPr>
          <w:p w14:paraId="433B5D20" w14:textId="77777777" w:rsidR="00FE69E5" w:rsidRPr="00FE69E5" w:rsidRDefault="00FE69E5" w:rsidP="00142BB6">
            <w:pPr>
              <w:spacing w:after="0" w:line="240" w:lineRule="auto"/>
              <w:jc w:val="center"/>
              <w:rPr>
                <w:szCs w:val="16"/>
              </w:rPr>
            </w:pPr>
            <w:r w:rsidRPr="00FE69E5">
              <w:rPr>
                <w:szCs w:val="16"/>
              </w:rPr>
              <w:t>0.829</w:t>
            </w:r>
          </w:p>
        </w:tc>
        <w:tc>
          <w:tcPr>
            <w:tcW w:w="864" w:type="dxa"/>
            <w:noWrap/>
            <w:vAlign w:val="center"/>
            <w:hideMark/>
          </w:tcPr>
          <w:p w14:paraId="57706FD0" w14:textId="77777777" w:rsidR="00FE69E5" w:rsidRPr="00FE69E5" w:rsidRDefault="00FE69E5" w:rsidP="00142BB6">
            <w:pPr>
              <w:spacing w:after="0" w:line="240" w:lineRule="auto"/>
              <w:jc w:val="center"/>
              <w:rPr>
                <w:szCs w:val="16"/>
              </w:rPr>
            </w:pPr>
            <w:r w:rsidRPr="00FE69E5">
              <w:rPr>
                <w:szCs w:val="16"/>
              </w:rPr>
              <w:t>0.798</w:t>
            </w:r>
          </w:p>
        </w:tc>
      </w:tr>
    </w:tbl>
    <w:p w14:paraId="42DFDC7C" w14:textId="77777777" w:rsidR="00B54A5B" w:rsidRDefault="00B54A5B" w:rsidP="00B54A5B"/>
    <w:tbl>
      <w:tblPr>
        <w:tblStyle w:val="JDF"/>
        <w:tblW w:w="0" w:type="auto"/>
        <w:jc w:val="center"/>
        <w:tblBorders>
          <w:top w:val="none" w:sz="0" w:space="0" w:color="auto"/>
          <w:insideH w:val="none" w:sz="0" w:space="0" w:color="auto"/>
        </w:tblBorders>
        <w:tblLook w:val="04A0" w:firstRow="1" w:lastRow="0" w:firstColumn="1" w:lastColumn="0" w:noHBand="0" w:noVBand="1"/>
      </w:tblPr>
      <w:tblGrid>
        <w:gridCol w:w="2435"/>
        <w:gridCol w:w="2435"/>
        <w:gridCol w:w="2441"/>
      </w:tblGrid>
      <w:tr w:rsidR="00877EF4" w:rsidRPr="00877EF4" w14:paraId="42FD951D" w14:textId="7B3C846D" w:rsidTr="00877EF4">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2F49E5" w14:textId="0330C1BF" w:rsidR="00877EF4" w:rsidRPr="00877EF4" w:rsidRDefault="00877EF4" w:rsidP="00BF3E4C">
            <w:pPr>
              <w:spacing w:after="0" w:line="240" w:lineRule="auto"/>
              <w:jc w:val="center"/>
              <w:rPr>
                <w:b w:val="0"/>
                <w:szCs w:val="16"/>
              </w:rPr>
            </w:pPr>
            <w:r w:rsidRPr="00877EF4">
              <w:rPr>
                <w:b w:val="0"/>
                <w:noProof/>
                <w:szCs w:val="16"/>
              </w:rPr>
              <w:drawing>
                <wp:anchor distT="0" distB="0" distL="114300" distR="114300" simplePos="0" relativeHeight="251858944" behindDoc="0" locked="0" layoutInCell="1" allowOverlap="1" wp14:anchorId="3A65F96F" wp14:editId="2BBF7C76">
                  <wp:simplePos x="0" y="0"/>
                  <wp:positionH relativeFrom="page">
                    <wp:align>center</wp:align>
                  </wp:positionH>
                  <wp:positionV relativeFrom="paragraph">
                    <wp:posOffset>0</wp:posOffset>
                  </wp:positionV>
                  <wp:extent cx="1389939" cy="1371600"/>
                  <wp:effectExtent l="0" t="0" r="1270" b="0"/>
                  <wp:wrapTopAndBottom/>
                  <wp:docPr id="1250257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89939" cy="1371600"/>
                          </a:xfrm>
                          <a:prstGeom prst="rect">
                            <a:avLst/>
                          </a:prstGeom>
                          <a:noFill/>
                        </pic:spPr>
                      </pic:pic>
                    </a:graphicData>
                  </a:graphic>
                  <wp14:sizeRelH relativeFrom="page">
                    <wp14:pctWidth>0</wp14:pctWidth>
                  </wp14:sizeRelH>
                  <wp14:sizeRelV relativeFrom="page">
                    <wp14:pctHeight>0</wp14:pctHeight>
                  </wp14:sizeRelV>
                </wp:anchor>
              </w:drawing>
            </w:r>
            <w:r w:rsidRPr="00877EF4">
              <w:rPr>
                <w:b w:val="0"/>
                <w:szCs w:val="16"/>
              </w:rPr>
              <w:t>(a) UFC – Original</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328AA5" w14:textId="1FE61CFB" w:rsidR="00877EF4" w:rsidRPr="00877EF4" w:rsidRDefault="00877EF4" w:rsidP="00BF3E4C">
            <w:pPr>
              <w:spacing w:after="0" w:line="240" w:lineRule="auto"/>
              <w:jc w:val="center"/>
              <w:rPr>
                <w:b w:val="0"/>
                <w:szCs w:val="16"/>
              </w:rPr>
            </w:pPr>
            <w:r w:rsidRPr="00877EF4">
              <w:rPr>
                <w:b w:val="0"/>
                <w:noProof/>
                <w:szCs w:val="16"/>
              </w:rPr>
              <w:drawing>
                <wp:anchor distT="0" distB="0" distL="114300" distR="114300" simplePos="0" relativeHeight="251859968" behindDoc="0" locked="0" layoutInCell="1" allowOverlap="1" wp14:anchorId="45D02403" wp14:editId="6C16765C">
                  <wp:simplePos x="0" y="0"/>
                  <wp:positionH relativeFrom="page">
                    <wp:align>center</wp:align>
                  </wp:positionH>
                  <wp:positionV relativeFrom="paragraph">
                    <wp:posOffset>0</wp:posOffset>
                  </wp:positionV>
                  <wp:extent cx="1389939" cy="1371600"/>
                  <wp:effectExtent l="0" t="0" r="1270" b="0"/>
                  <wp:wrapTopAndBottom/>
                  <wp:docPr id="16482637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9939" cy="1371600"/>
                          </a:xfrm>
                          <a:prstGeom prst="rect">
                            <a:avLst/>
                          </a:prstGeom>
                          <a:noFill/>
                        </pic:spPr>
                      </pic:pic>
                    </a:graphicData>
                  </a:graphic>
                  <wp14:sizeRelH relativeFrom="margin">
                    <wp14:pctWidth>0</wp14:pctWidth>
                  </wp14:sizeRelH>
                  <wp14:sizeRelV relativeFrom="margin">
                    <wp14:pctHeight>0</wp14:pctHeight>
                  </wp14:sizeRelV>
                </wp:anchor>
              </w:drawing>
            </w:r>
            <w:r w:rsidRPr="00877EF4">
              <w:rPr>
                <w:b w:val="0"/>
                <w:szCs w:val="16"/>
              </w:rPr>
              <w:t>(b) UFC – ICA</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F2C4C3" w14:textId="678E2F17" w:rsidR="00877EF4" w:rsidRPr="00877EF4" w:rsidRDefault="00877EF4" w:rsidP="00BF3E4C">
            <w:pPr>
              <w:spacing w:after="0" w:line="240" w:lineRule="auto"/>
              <w:jc w:val="center"/>
              <w:rPr>
                <w:b w:val="0"/>
                <w:noProof/>
                <w:szCs w:val="16"/>
              </w:rPr>
            </w:pPr>
            <w:r w:rsidRPr="00877EF4">
              <w:rPr>
                <w:b w:val="0"/>
                <w:noProof/>
                <w:szCs w:val="16"/>
              </w:rPr>
              <w:drawing>
                <wp:anchor distT="0" distB="0" distL="114300" distR="114300" simplePos="0" relativeHeight="251860992" behindDoc="0" locked="0" layoutInCell="1" allowOverlap="1" wp14:anchorId="006F63D3" wp14:editId="34C789CE">
                  <wp:simplePos x="0" y="0"/>
                  <wp:positionH relativeFrom="page">
                    <wp:align>center</wp:align>
                  </wp:positionH>
                  <wp:positionV relativeFrom="paragraph">
                    <wp:posOffset>0</wp:posOffset>
                  </wp:positionV>
                  <wp:extent cx="1389939" cy="1371600"/>
                  <wp:effectExtent l="0" t="0" r="1270" b="0"/>
                  <wp:wrapTopAndBottom/>
                  <wp:docPr id="14847886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89939" cy="1371600"/>
                          </a:xfrm>
                          <a:prstGeom prst="rect">
                            <a:avLst/>
                          </a:prstGeom>
                          <a:noFill/>
                        </pic:spPr>
                      </pic:pic>
                    </a:graphicData>
                  </a:graphic>
                  <wp14:sizeRelH relativeFrom="margin">
                    <wp14:pctWidth>0</wp14:pctWidth>
                  </wp14:sizeRelH>
                  <wp14:sizeRelV relativeFrom="margin">
                    <wp14:pctHeight>0</wp14:pctHeight>
                  </wp14:sizeRelV>
                </wp:anchor>
              </w:drawing>
            </w:r>
            <w:r w:rsidRPr="00877EF4">
              <w:rPr>
                <w:b w:val="0"/>
                <w:szCs w:val="16"/>
              </w:rPr>
              <w:t>(c) UFC – Lasso</w:t>
            </w:r>
          </w:p>
        </w:tc>
      </w:tr>
      <w:tr w:rsidR="00877EF4" w:rsidRPr="00877EF4" w14:paraId="0EE7674C" w14:textId="77777777" w:rsidTr="00877EF4">
        <w:tc>
          <w:tcPr>
            <w:tcW w:w="0" w:type="auto"/>
          </w:tcPr>
          <w:p w14:paraId="6DE768FF" w14:textId="357676D4" w:rsidR="00877EF4" w:rsidRPr="00877EF4" w:rsidRDefault="00877EF4" w:rsidP="00BF3E4C">
            <w:pPr>
              <w:spacing w:after="0" w:line="240" w:lineRule="auto"/>
              <w:jc w:val="center"/>
              <w:rPr>
                <w:noProof/>
                <w:szCs w:val="16"/>
              </w:rPr>
            </w:pPr>
            <w:r>
              <w:rPr>
                <w:noProof/>
                <w:szCs w:val="16"/>
              </w:rPr>
              <w:drawing>
                <wp:anchor distT="0" distB="0" distL="114300" distR="114300" simplePos="0" relativeHeight="251862016" behindDoc="0" locked="0" layoutInCell="1" allowOverlap="1" wp14:anchorId="3D6E2317" wp14:editId="65FE6A57">
                  <wp:simplePos x="0" y="0"/>
                  <wp:positionH relativeFrom="page">
                    <wp:align>center</wp:align>
                  </wp:positionH>
                  <wp:positionV relativeFrom="paragraph">
                    <wp:posOffset>616</wp:posOffset>
                  </wp:positionV>
                  <wp:extent cx="1389939" cy="1371600"/>
                  <wp:effectExtent l="0" t="0" r="1270" b="0"/>
                  <wp:wrapTopAndBottom/>
                  <wp:docPr id="11092178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9939" cy="1371600"/>
                          </a:xfrm>
                          <a:prstGeom prst="rect">
                            <a:avLst/>
                          </a:prstGeom>
                          <a:noFill/>
                        </pic:spPr>
                      </pic:pic>
                    </a:graphicData>
                  </a:graphic>
                  <wp14:sizeRelH relativeFrom="page">
                    <wp14:pctWidth>0</wp14:pctWidth>
                  </wp14:sizeRelH>
                  <wp14:sizeRelV relativeFrom="page">
                    <wp14:pctHeight>0</wp14:pctHeight>
                  </wp14:sizeRelV>
                </wp:anchor>
              </w:drawing>
            </w:r>
            <w:r w:rsidRPr="00877EF4">
              <w:rPr>
                <w:szCs w:val="16"/>
              </w:rPr>
              <w:t>(</w:t>
            </w:r>
            <w:r w:rsidR="00CF7CA7">
              <w:rPr>
                <w:szCs w:val="16"/>
              </w:rPr>
              <w:t>d</w:t>
            </w:r>
            <w:r w:rsidRPr="00877EF4">
              <w:rPr>
                <w:szCs w:val="16"/>
              </w:rPr>
              <w:t xml:space="preserve">) </w:t>
            </w:r>
            <w:r w:rsidRPr="00877EF4">
              <w:rPr>
                <w:szCs w:val="16"/>
              </w:rPr>
              <w:t>Wine</w:t>
            </w:r>
            <w:r w:rsidRPr="00877EF4">
              <w:rPr>
                <w:szCs w:val="16"/>
              </w:rPr>
              <w:t xml:space="preserve"> – </w:t>
            </w:r>
            <w:r w:rsidRPr="00877EF4">
              <w:rPr>
                <w:szCs w:val="16"/>
              </w:rPr>
              <w:t>Original</w:t>
            </w:r>
          </w:p>
        </w:tc>
        <w:tc>
          <w:tcPr>
            <w:tcW w:w="0" w:type="auto"/>
          </w:tcPr>
          <w:p w14:paraId="61B3F685" w14:textId="137349AC" w:rsidR="00877EF4" w:rsidRPr="00877EF4" w:rsidRDefault="00877EF4" w:rsidP="00BF3E4C">
            <w:pPr>
              <w:spacing w:after="0" w:line="240" w:lineRule="auto"/>
              <w:jc w:val="center"/>
              <w:rPr>
                <w:noProof/>
                <w:szCs w:val="16"/>
              </w:rPr>
            </w:pPr>
            <w:r>
              <w:rPr>
                <w:noProof/>
                <w:szCs w:val="16"/>
              </w:rPr>
              <w:drawing>
                <wp:anchor distT="0" distB="0" distL="114300" distR="114300" simplePos="0" relativeHeight="251863040" behindDoc="0" locked="0" layoutInCell="1" allowOverlap="1" wp14:anchorId="7CCA3DF3" wp14:editId="6C4288E2">
                  <wp:simplePos x="0" y="0"/>
                  <wp:positionH relativeFrom="page">
                    <wp:align>center</wp:align>
                  </wp:positionH>
                  <wp:positionV relativeFrom="paragraph">
                    <wp:posOffset>616</wp:posOffset>
                  </wp:positionV>
                  <wp:extent cx="1389939" cy="1371600"/>
                  <wp:effectExtent l="0" t="0" r="1270" b="0"/>
                  <wp:wrapTopAndBottom/>
                  <wp:docPr id="1036880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9939" cy="1371600"/>
                          </a:xfrm>
                          <a:prstGeom prst="rect">
                            <a:avLst/>
                          </a:prstGeom>
                          <a:noFill/>
                        </pic:spPr>
                      </pic:pic>
                    </a:graphicData>
                  </a:graphic>
                  <wp14:sizeRelH relativeFrom="page">
                    <wp14:pctWidth>0</wp14:pctWidth>
                  </wp14:sizeRelH>
                  <wp14:sizeRelV relativeFrom="page">
                    <wp14:pctHeight>0</wp14:pctHeight>
                  </wp14:sizeRelV>
                </wp:anchor>
              </w:drawing>
            </w:r>
            <w:r w:rsidRPr="00877EF4">
              <w:rPr>
                <w:szCs w:val="16"/>
              </w:rPr>
              <w:t>(</w:t>
            </w:r>
            <w:r w:rsidR="00CF7CA7">
              <w:rPr>
                <w:szCs w:val="16"/>
              </w:rPr>
              <w:t>e</w:t>
            </w:r>
            <w:r w:rsidRPr="00877EF4">
              <w:rPr>
                <w:szCs w:val="16"/>
              </w:rPr>
              <w:t xml:space="preserve">) </w:t>
            </w:r>
            <w:r w:rsidRPr="00877EF4">
              <w:rPr>
                <w:szCs w:val="16"/>
              </w:rPr>
              <w:t>Wine</w:t>
            </w:r>
            <w:r w:rsidRPr="00877EF4">
              <w:rPr>
                <w:szCs w:val="16"/>
              </w:rPr>
              <w:t xml:space="preserve"> – </w:t>
            </w:r>
            <w:r w:rsidRPr="00877EF4">
              <w:rPr>
                <w:szCs w:val="16"/>
              </w:rPr>
              <w:t>ICA</w:t>
            </w:r>
          </w:p>
        </w:tc>
        <w:tc>
          <w:tcPr>
            <w:tcW w:w="0" w:type="auto"/>
          </w:tcPr>
          <w:p w14:paraId="50053E22" w14:textId="09AA3C9A" w:rsidR="00877EF4" w:rsidRPr="00877EF4" w:rsidRDefault="00877EF4" w:rsidP="00BF3E4C">
            <w:pPr>
              <w:spacing w:after="0" w:line="240" w:lineRule="auto"/>
              <w:jc w:val="center"/>
              <w:rPr>
                <w:noProof/>
                <w:szCs w:val="16"/>
              </w:rPr>
            </w:pPr>
            <w:r>
              <w:rPr>
                <w:noProof/>
                <w:szCs w:val="16"/>
              </w:rPr>
              <w:drawing>
                <wp:anchor distT="0" distB="0" distL="114300" distR="114300" simplePos="0" relativeHeight="251864064" behindDoc="0" locked="0" layoutInCell="1" allowOverlap="1" wp14:anchorId="20B05A9D" wp14:editId="4F8A3AEA">
                  <wp:simplePos x="0" y="0"/>
                  <wp:positionH relativeFrom="page">
                    <wp:align>center</wp:align>
                  </wp:positionH>
                  <wp:positionV relativeFrom="paragraph">
                    <wp:posOffset>616</wp:posOffset>
                  </wp:positionV>
                  <wp:extent cx="1394848" cy="1371600"/>
                  <wp:effectExtent l="0" t="0" r="0" b="0"/>
                  <wp:wrapTopAndBottom/>
                  <wp:docPr id="12365098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94848" cy="1371600"/>
                          </a:xfrm>
                          <a:prstGeom prst="rect">
                            <a:avLst/>
                          </a:prstGeom>
                          <a:noFill/>
                        </pic:spPr>
                      </pic:pic>
                    </a:graphicData>
                  </a:graphic>
                  <wp14:sizeRelH relativeFrom="page">
                    <wp14:pctWidth>0</wp14:pctWidth>
                  </wp14:sizeRelH>
                  <wp14:sizeRelV relativeFrom="page">
                    <wp14:pctHeight>0</wp14:pctHeight>
                  </wp14:sizeRelV>
                </wp:anchor>
              </w:drawing>
            </w:r>
            <w:r w:rsidRPr="00877EF4">
              <w:rPr>
                <w:szCs w:val="16"/>
              </w:rPr>
              <w:t>(</w:t>
            </w:r>
            <w:r w:rsidR="00CF7CA7">
              <w:rPr>
                <w:szCs w:val="16"/>
              </w:rPr>
              <w:t>f</w:t>
            </w:r>
            <w:r w:rsidRPr="00877EF4">
              <w:rPr>
                <w:szCs w:val="16"/>
              </w:rPr>
              <w:t xml:space="preserve">) </w:t>
            </w:r>
            <w:r w:rsidRPr="00877EF4">
              <w:rPr>
                <w:szCs w:val="16"/>
              </w:rPr>
              <w:t>Wine</w:t>
            </w:r>
            <w:r w:rsidRPr="00877EF4">
              <w:rPr>
                <w:szCs w:val="16"/>
              </w:rPr>
              <w:t xml:space="preserve"> – Lasso</w:t>
            </w:r>
          </w:p>
        </w:tc>
      </w:tr>
    </w:tbl>
    <w:p w14:paraId="154E43B8" w14:textId="55EAC57F" w:rsidR="00B54A5B" w:rsidRDefault="00B54A5B" w:rsidP="00B54A5B">
      <w:pPr>
        <w:pStyle w:val="Caption"/>
        <w:spacing w:before="100"/>
        <w:jc w:val="center"/>
      </w:pPr>
      <w:bookmarkStart w:id="7" w:name="_Ref150113069"/>
      <w:r>
        <w:t xml:space="preserve">Figure </w:t>
      </w:r>
      <w:fldSimple w:instr=" SEQ Figure \* ARABIC ">
        <w:r w:rsidR="00B1754D">
          <w:rPr>
            <w:noProof/>
          </w:rPr>
          <w:t>6</w:t>
        </w:r>
      </w:fldSimple>
      <w:bookmarkEnd w:id="7"/>
      <w:r>
        <w:t xml:space="preserve">. </w:t>
      </w:r>
      <w:r w:rsidR="00342DE8">
        <w:t xml:space="preserve">t-SNE Plots with </w:t>
      </w:r>
      <w:proofErr w:type="spellStart"/>
      <w:r w:rsidR="00342DE8">
        <w:t>KMeans</w:t>
      </w:r>
      <w:proofErr w:type="spellEnd"/>
      <w:r w:rsidR="00342DE8">
        <w:t xml:space="preserve"> Clustering with Reduced Dimension Data Set (ICA &amp; Lasso)</w:t>
      </w:r>
    </w:p>
    <w:p w14:paraId="3EDA8284" w14:textId="4720204B" w:rsidR="00877EF4" w:rsidRDefault="004D66CB" w:rsidP="00FF1AB7">
      <w:pPr>
        <w:pStyle w:val="Heading1"/>
      </w:pPr>
      <w:r>
        <w:lastRenderedPageBreak/>
        <w:t>Nuerual Network with ICA and Lasso Reduced Features</w:t>
      </w:r>
      <w:r w:rsidR="00E213AA">
        <w:t xml:space="preserve"> (Wine Data Set)</w:t>
      </w:r>
    </w:p>
    <w:p w14:paraId="71E8BB54" w14:textId="43A57B40" w:rsidR="00782812" w:rsidRDefault="00816143" w:rsidP="00816143">
      <w:r>
        <w:t xml:space="preserve">When re-running the neural network algorithms with reduced features from ICA and Lasso, differences in performance and computation time were observed. </w:t>
      </w:r>
      <w:r w:rsidR="00242A4D">
        <w:fldChar w:fldCharType="begin"/>
      </w:r>
      <w:r w:rsidR="00242A4D">
        <w:instrText xml:space="preserve"> REF _Ref150375625 \h </w:instrText>
      </w:r>
      <w:r w:rsidR="00242A4D">
        <w:fldChar w:fldCharType="separate"/>
      </w:r>
      <w:r w:rsidR="00B1754D">
        <w:t xml:space="preserve">Figure </w:t>
      </w:r>
      <w:r w:rsidR="00B1754D">
        <w:rPr>
          <w:noProof/>
        </w:rPr>
        <w:t>7</w:t>
      </w:r>
      <w:r w:rsidR="00242A4D">
        <w:fldChar w:fldCharType="end"/>
      </w:r>
      <w:r w:rsidR="00242A4D">
        <w:t xml:space="preserve"> depicts the learning curve for the original, ICA, and Lasso reduced feature dataset. </w:t>
      </w:r>
      <w:r>
        <w:t>With fewer features to process, both ICA and Lasso led to faster training and prediction times, which is advantageous for real-time applications.</w:t>
      </w:r>
      <w:r w:rsidR="00782812">
        <w:t xml:space="preserve"> </w:t>
      </w:r>
    </w:p>
    <w:p w14:paraId="137074C3" w14:textId="00C1494C" w:rsidR="00816143" w:rsidRDefault="00816143" w:rsidP="00782812">
      <w:pPr>
        <w:ind w:firstLine="720"/>
      </w:pPr>
      <w:r>
        <w:t>Specifically, ICA's reduction resulted in a diminished variance without notably impacting the bias. This outcome is consistent with ICA's ability to remove noise and irrelevant information, which likely contributed to a more consistent model performance across various runs and datasets. The reduced variance suggests that the network became more robust against overfitting, which is a desirable trait indicating that the model generalizes well to new data.</w:t>
      </w:r>
      <w:r w:rsidR="00782812">
        <w:t xml:space="preserve"> </w:t>
      </w:r>
      <w:r>
        <w:t>Lasso's performance maintained a level comparable to the full dataset. The accuracy only modestly decreased from 0.92 to 0.88, which is impressive given the substantial reduction in feature set size. This points to Lasso's efficiency in selecting highly predictive features that retain most of the necessary information for the neural network to function effectively.</w:t>
      </w:r>
    </w:p>
    <w:p w14:paraId="693E56CD" w14:textId="75913C47" w:rsidR="00816143" w:rsidRDefault="00816143" w:rsidP="00AC47B0">
      <w:pPr>
        <w:ind w:firstLine="720"/>
      </w:pPr>
      <w:r>
        <w:t>To evaluate the differences in performance, one would consider metrics like training speed, prediction time, accuracy, precision, recall, F1 score, and the area under the ROC curve (AUC). Additionally, learning curves, like the ones attached for the original, ICA-reduced, and Lasso-selected feature datasets, provide visual insights into the model's learning process over time.</w:t>
      </w:r>
      <w:r w:rsidR="00782812">
        <w:t xml:space="preserve"> </w:t>
      </w:r>
      <w:r>
        <w:t>From the learning curves, it can be deduced that the neural network with the original dataset may have higher accuracy but at the cost of longer training times and potential overfitting, as indicated by the larger gap between the training and validation scores. For the ICA and Lasso curves, the gap between the training and validation scores is narrower, particularly for Lasso, indicating a better generalization to unseen data. The Lasso curve suggests that while there is a slight compromise in maximum attainable accuracy, the trade-off for computational efficiency and model robustness could be well worth it, especially in time-sensitive applications.</w:t>
      </w:r>
    </w:p>
    <w:p w14:paraId="3EF6DF6B" w14:textId="17BE64EB" w:rsidR="00AC47B0" w:rsidRDefault="00816143" w:rsidP="007B7D1A">
      <w:pPr>
        <w:ind w:firstLine="720"/>
      </w:pPr>
      <w:r>
        <w:t>In summary, both ICA and Lasso optimizations contribute to more efficient neural network operations with slightly different performance trade-offs: ICA for consistency and Lasso for preserving accuracy. These findings would be critical when deciding on the dimensionality reduction technique to apply, depending on the specific needs of the application, whether it's speed, accuracy, or a balance of both.</w:t>
      </w:r>
    </w:p>
    <w:p w14:paraId="4B599A2C" w14:textId="77777777" w:rsidR="007B7D1A" w:rsidRDefault="007B7D1A" w:rsidP="007B7D1A"/>
    <w:tbl>
      <w:tblPr>
        <w:tblStyle w:val="JDF"/>
        <w:tblW w:w="0" w:type="auto"/>
        <w:jc w:val="center"/>
        <w:tblBorders>
          <w:top w:val="none" w:sz="0" w:space="0" w:color="auto"/>
          <w:insideH w:val="none" w:sz="0" w:space="0" w:color="auto"/>
        </w:tblBorders>
        <w:tblLook w:val="04A0" w:firstRow="1" w:lastRow="0" w:firstColumn="1" w:lastColumn="0" w:noHBand="0" w:noVBand="1"/>
      </w:tblPr>
      <w:tblGrid>
        <w:gridCol w:w="3360"/>
        <w:gridCol w:w="3360"/>
        <w:gridCol w:w="3360"/>
      </w:tblGrid>
      <w:tr w:rsidR="00AE2D13" w:rsidRPr="00FD324E" w14:paraId="28C4EF69" w14:textId="77777777" w:rsidTr="00C47E7F">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6DF03D" w14:textId="76B67777" w:rsidR="00AE2D13" w:rsidRPr="0040300C" w:rsidRDefault="00AE2D13" w:rsidP="00F164FE">
            <w:pPr>
              <w:spacing w:after="0" w:line="240" w:lineRule="auto"/>
              <w:jc w:val="center"/>
              <w:rPr>
                <w:b w:val="0"/>
                <w:bCs/>
                <w:szCs w:val="16"/>
              </w:rPr>
            </w:pPr>
            <w:r>
              <w:rPr>
                <w:b w:val="0"/>
                <w:bCs/>
                <w:noProof/>
                <w:szCs w:val="16"/>
              </w:rPr>
              <w:drawing>
                <wp:anchor distT="0" distB="0" distL="114300" distR="114300" simplePos="0" relativeHeight="251865088" behindDoc="0" locked="0" layoutInCell="1" allowOverlap="1" wp14:anchorId="4A5BF9DF" wp14:editId="3266562B">
                  <wp:simplePos x="0" y="0"/>
                  <wp:positionH relativeFrom="page">
                    <wp:align>center</wp:align>
                  </wp:positionH>
                  <wp:positionV relativeFrom="paragraph">
                    <wp:posOffset>2540</wp:posOffset>
                  </wp:positionV>
                  <wp:extent cx="2011680" cy="1388598"/>
                  <wp:effectExtent l="0" t="0" r="7620" b="2540"/>
                  <wp:wrapTopAndBottom/>
                  <wp:docPr id="4481296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1680" cy="1388598"/>
                          </a:xfrm>
                          <a:prstGeom prst="rect">
                            <a:avLst/>
                          </a:prstGeom>
                          <a:noFill/>
                        </pic:spPr>
                      </pic:pic>
                    </a:graphicData>
                  </a:graphic>
                  <wp14:sizeRelH relativeFrom="margin">
                    <wp14:pctWidth>0</wp14:pctWidth>
                  </wp14:sizeRelH>
                  <wp14:sizeRelV relativeFrom="margin">
                    <wp14:pctHeight>0</wp14:pctHeight>
                  </wp14:sizeRelV>
                </wp:anchor>
              </w:drawing>
            </w:r>
            <w:r w:rsidRPr="0040300C">
              <w:rPr>
                <w:b w:val="0"/>
                <w:bCs/>
                <w:szCs w:val="16"/>
              </w:rPr>
              <w:t xml:space="preserve">(a) </w:t>
            </w:r>
            <w:r>
              <w:rPr>
                <w:b w:val="0"/>
                <w:bCs/>
                <w:szCs w:val="16"/>
              </w:rPr>
              <w:t>NN on Wine Original</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A652A3" w14:textId="5E692B70" w:rsidR="00AE2D13" w:rsidRPr="0040300C" w:rsidRDefault="00AE2D13" w:rsidP="00F164FE">
            <w:pPr>
              <w:spacing w:after="0" w:line="240" w:lineRule="auto"/>
              <w:jc w:val="center"/>
              <w:rPr>
                <w:b w:val="0"/>
                <w:bCs/>
                <w:noProof/>
                <w:szCs w:val="16"/>
              </w:rPr>
            </w:pPr>
            <w:r>
              <w:rPr>
                <w:b w:val="0"/>
                <w:bCs/>
                <w:noProof/>
                <w:szCs w:val="16"/>
              </w:rPr>
              <w:drawing>
                <wp:anchor distT="0" distB="0" distL="114300" distR="114300" simplePos="0" relativeHeight="251866112" behindDoc="0" locked="0" layoutInCell="1" allowOverlap="1" wp14:anchorId="3BF61942" wp14:editId="1B04754F">
                  <wp:simplePos x="0" y="0"/>
                  <wp:positionH relativeFrom="page">
                    <wp:align>center</wp:align>
                  </wp:positionH>
                  <wp:positionV relativeFrom="paragraph">
                    <wp:posOffset>2540</wp:posOffset>
                  </wp:positionV>
                  <wp:extent cx="2011680" cy="1405382"/>
                  <wp:effectExtent l="0" t="0" r="7620" b="4445"/>
                  <wp:wrapTopAndBottom/>
                  <wp:docPr id="7963885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1680" cy="1405382"/>
                          </a:xfrm>
                          <a:prstGeom prst="rect">
                            <a:avLst/>
                          </a:prstGeom>
                          <a:noFill/>
                        </pic:spPr>
                      </pic:pic>
                    </a:graphicData>
                  </a:graphic>
                  <wp14:sizeRelH relativeFrom="margin">
                    <wp14:pctWidth>0</wp14:pctWidth>
                  </wp14:sizeRelH>
                  <wp14:sizeRelV relativeFrom="margin">
                    <wp14:pctHeight>0</wp14:pctHeight>
                  </wp14:sizeRelV>
                </wp:anchor>
              </w:drawing>
            </w:r>
            <w:r w:rsidRPr="0040300C">
              <w:rPr>
                <w:b w:val="0"/>
                <w:bCs/>
                <w:szCs w:val="16"/>
              </w:rPr>
              <w:t>(</w:t>
            </w:r>
            <w:r>
              <w:rPr>
                <w:b w:val="0"/>
                <w:bCs/>
                <w:szCs w:val="16"/>
              </w:rPr>
              <w:t>b</w:t>
            </w:r>
            <w:r w:rsidRPr="0040300C">
              <w:rPr>
                <w:b w:val="0"/>
                <w:bCs/>
                <w:szCs w:val="16"/>
              </w:rPr>
              <w:t xml:space="preserve">) </w:t>
            </w:r>
            <w:r>
              <w:rPr>
                <w:b w:val="0"/>
                <w:bCs/>
                <w:szCs w:val="16"/>
              </w:rPr>
              <w:t>NN on Wine ICA Reduced</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BD286F" w14:textId="43690E86" w:rsidR="00AE2D13" w:rsidRPr="0040300C" w:rsidRDefault="00AE2D13" w:rsidP="00F164FE">
            <w:pPr>
              <w:spacing w:after="0" w:line="240" w:lineRule="auto"/>
              <w:jc w:val="center"/>
              <w:rPr>
                <w:b w:val="0"/>
                <w:bCs/>
                <w:noProof/>
                <w:szCs w:val="16"/>
              </w:rPr>
            </w:pPr>
            <w:r>
              <w:rPr>
                <w:b w:val="0"/>
                <w:bCs/>
                <w:noProof/>
                <w:szCs w:val="16"/>
              </w:rPr>
              <w:drawing>
                <wp:anchor distT="0" distB="0" distL="114300" distR="114300" simplePos="0" relativeHeight="251867136" behindDoc="0" locked="0" layoutInCell="1" allowOverlap="1" wp14:anchorId="2CD742A4" wp14:editId="15150855">
                  <wp:simplePos x="0" y="0"/>
                  <wp:positionH relativeFrom="page">
                    <wp:align>center</wp:align>
                  </wp:positionH>
                  <wp:positionV relativeFrom="paragraph">
                    <wp:posOffset>2540</wp:posOffset>
                  </wp:positionV>
                  <wp:extent cx="2011680" cy="1405382"/>
                  <wp:effectExtent l="0" t="0" r="7620" b="4445"/>
                  <wp:wrapTopAndBottom/>
                  <wp:docPr id="5906286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1680" cy="1405382"/>
                          </a:xfrm>
                          <a:prstGeom prst="rect">
                            <a:avLst/>
                          </a:prstGeom>
                          <a:noFill/>
                        </pic:spPr>
                      </pic:pic>
                    </a:graphicData>
                  </a:graphic>
                  <wp14:sizeRelH relativeFrom="margin">
                    <wp14:pctWidth>0</wp14:pctWidth>
                  </wp14:sizeRelH>
                  <wp14:sizeRelV relativeFrom="margin">
                    <wp14:pctHeight>0</wp14:pctHeight>
                  </wp14:sizeRelV>
                </wp:anchor>
              </w:drawing>
            </w:r>
            <w:r w:rsidRPr="0040300C">
              <w:rPr>
                <w:b w:val="0"/>
                <w:bCs/>
                <w:szCs w:val="16"/>
              </w:rPr>
              <w:t>(</w:t>
            </w:r>
            <w:r>
              <w:rPr>
                <w:b w:val="0"/>
                <w:bCs/>
                <w:szCs w:val="16"/>
              </w:rPr>
              <w:t>c</w:t>
            </w:r>
            <w:r w:rsidRPr="0040300C">
              <w:rPr>
                <w:b w:val="0"/>
                <w:bCs/>
                <w:szCs w:val="16"/>
              </w:rPr>
              <w:t xml:space="preserve">) </w:t>
            </w:r>
            <w:r>
              <w:rPr>
                <w:b w:val="0"/>
                <w:bCs/>
                <w:szCs w:val="16"/>
              </w:rPr>
              <w:t>NN on Wine Lasso Selected</w:t>
            </w:r>
          </w:p>
        </w:tc>
      </w:tr>
    </w:tbl>
    <w:p w14:paraId="15C5BA40" w14:textId="20A0D519" w:rsidR="00877EF4" w:rsidRDefault="00AE2D13" w:rsidP="007B7D1A">
      <w:pPr>
        <w:pStyle w:val="Caption"/>
        <w:spacing w:before="100" w:after="100"/>
        <w:jc w:val="center"/>
      </w:pPr>
      <w:bookmarkStart w:id="8" w:name="_Ref150375625"/>
      <w:r>
        <w:t xml:space="preserve">Figure </w:t>
      </w:r>
      <w:r>
        <w:fldChar w:fldCharType="begin"/>
      </w:r>
      <w:r>
        <w:instrText xml:space="preserve"> SEQ Figure \* ARABIC </w:instrText>
      </w:r>
      <w:r>
        <w:fldChar w:fldCharType="separate"/>
      </w:r>
      <w:r w:rsidR="00B1754D">
        <w:rPr>
          <w:noProof/>
        </w:rPr>
        <w:t>7</w:t>
      </w:r>
      <w:r>
        <w:rPr>
          <w:noProof/>
        </w:rPr>
        <w:fldChar w:fldCharType="end"/>
      </w:r>
      <w:bookmarkEnd w:id="8"/>
      <w:r>
        <w:t xml:space="preserve">. </w:t>
      </w:r>
      <w:r>
        <w:t xml:space="preserve">Neural Network </w:t>
      </w:r>
      <w:r w:rsidR="00ED2E20">
        <w:t xml:space="preserve">Learning Curve </w:t>
      </w:r>
      <w:r>
        <w:t>on Wine Original, ICA Feature Reduced, Lasso Selected Feature Data</w:t>
      </w:r>
      <w:r w:rsidR="00ED2E20">
        <w:t>set</w:t>
      </w:r>
    </w:p>
    <w:p w14:paraId="663FD1F6" w14:textId="77777777" w:rsidR="003B5310" w:rsidRPr="003B5310" w:rsidRDefault="003B5310" w:rsidP="003B5310"/>
    <w:p w14:paraId="0731E6B0" w14:textId="799745C4" w:rsidR="00894DD3" w:rsidRDefault="00894DD3" w:rsidP="00894DD3">
      <w:pPr>
        <w:pStyle w:val="Heading1"/>
      </w:pPr>
      <w:r>
        <w:lastRenderedPageBreak/>
        <w:t>Nuerual Network with Clustering labels</w:t>
      </w:r>
      <w:r w:rsidR="00E213AA">
        <w:t xml:space="preserve"> (Wine Data Set)</w:t>
      </w:r>
    </w:p>
    <w:p w14:paraId="192A79CA" w14:textId="25BF8A82" w:rsidR="007B7D1A" w:rsidRDefault="007B7D1A" w:rsidP="000C0358">
      <w:r>
        <w:t xml:space="preserve">Incorporating </w:t>
      </w:r>
      <w:proofErr w:type="spellStart"/>
      <w:r>
        <w:t>KMeans</w:t>
      </w:r>
      <w:proofErr w:type="spellEnd"/>
      <w:r>
        <w:t xml:space="preserve"> and EM clustering labels as features offers a distilled feature space, potentially streamlining the neural network's training and leading to quicker convergence. These clustering labels, serving as a form of unsupervised feature engineering, seem to stabilize the feature set, evidenced by the consistent performance regardless of the clustering algorithm used. Adding the clustering labels to the feature set resulted in a marginal improvement in performance, indicating that while the labels do contribute useful information, they do not drastically alter the learning dynamics; the learning curves maintain their overall trajectory. This is consistent with a slight increase in computational time, likely due to the neural network </w:t>
      </w:r>
      <w:proofErr w:type="gramStart"/>
      <w:r>
        <w:t>processing</w:t>
      </w:r>
      <w:proofErr w:type="gramEnd"/>
      <w:r>
        <w:t xml:space="preserve"> the additional clustering label features.</w:t>
      </w:r>
    </w:p>
    <w:p w14:paraId="35CA49D7" w14:textId="008A6069" w:rsidR="007B7D1A" w:rsidRDefault="007B7D1A" w:rsidP="00E51DC6">
      <w:pPr>
        <w:ind w:firstLine="720"/>
      </w:pPr>
      <w:r>
        <w:t>An intriguing experiment was conducting neural network training exclusively with clustering labels, which still yielded acceptable accuracy levels</w:t>
      </w:r>
      <w:r w:rsidR="000C0358">
        <w:t xml:space="preserve">, as shown in </w:t>
      </w:r>
      <w:r w:rsidR="000C0358">
        <w:fldChar w:fldCharType="begin"/>
      </w:r>
      <w:r w:rsidR="000C0358">
        <w:instrText xml:space="preserve"> REF _Ref150375390 \h </w:instrText>
      </w:r>
      <w:r w:rsidR="000C0358">
        <w:fldChar w:fldCharType="separate"/>
      </w:r>
      <w:r w:rsidR="00B1754D">
        <w:t xml:space="preserve">Figure </w:t>
      </w:r>
      <w:r w:rsidR="00B1754D">
        <w:rPr>
          <w:noProof/>
        </w:rPr>
        <w:t>8</w:t>
      </w:r>
      <w:r w:rsidR="000C0358">
        <w:fldChar w:fldCharType="end"/>
      </w:r>
      <w:r>
        <w:t>.</w:t>
      </w:r>
      <w:r w:rsidR="000C0358">
        <w:t xml:space="preserve"> </w:t>
      </w:r>
      <w:r>
        <w:t>This suggests that the labels themselves encapsulate enough data structure to inform predictions. Training solely on clustering labels revealed a high bias but low variance scenario in the learning curves, indicating that while the model may not capture all the complexities of the data (high bias), its performance is consistent across different datasets (low variance).</w:t>
      </w:r>
      <w:r w:rsidR="00E51DC6">
        <w:t xml:space="preserve"> </w:t>
      </w:r>
      <w:r>
        <w:t xml:space="preserve">This high bias yet low variance phenomenon when using only clustering labels illuminates the clustering algorithms' effectiveness in extracting the </w:t>
      </w:r>
      <w:proofErr w:type="spellStart"/>
      <w:r>
        <w:t>datasets'</w:t>
      </w:r>
      <w:proofErr w:type="spellEnd"/>
      <w:r>
        <w:t xml:space="preserve"> fundamental characteristics. Such characteristics, when used alongside the original dataset, can enhance the neural network's predictive power by reinforcing the data's structural patterns.</w:t>
      </w:r>
    </w:p>
    <w:p w14:paraId="3205DF2B" w14:textId="66919347" w:rsidR="007B7D1A" w:rsidRDefault="007B7D1A" w:rsidP="00E51DC6">
      <w:pPr>
        <w:ind w:firstLine="720"/>
      </w:pPr>
      <w:r>
        <w:t>In evaluating the performance differences upon re-running the neural networks, it's essential to consider not only accuracy but also how the model's learning curve changes with the integration of clustering labels. The shape of the learning curve can reveal much about the model's learning process — whether it's improving or plateauing over time. Furthermore, computational time is a critical factor, especially in operational environments where speed is of the essence.</w:t>
      </w:r>
    </w:p>
    <w:p w14:paraId="68118F1C" w14:textId="264F55BB" w:rsidR="00C47E7F" w:rsidRDefault="007B7D1A" w:rsidP="00E51DC6">
      <w:pPr>
        <w:ind w:firstLine="720"/>
      </w:pPr>
      <w:r>
        <w:t>The findings suggest that while clustering labels as standalone features can lead to a simpler, faster-converging model with acceptable accuracy, their true value is realized when combined with the original dataset. This combination can provide a robust feature set that balances complexity and performance, potentially offering a sweet spot for neural network training. The dual-layer approach, where clustering algorithms precede neural network classification, acts as a form of ensemble learning that can effectively capture and utilize complex patterns within the data for improved prediction outcomes.</w:t>
      </w:r>
    </w:p>
    <w:p w14:paraId="0B88F573" w14:textId="77777777" w:rsidR="00C47E7F" w:rsidRDefault="00C47E7F" w:rsidP="00C47E7F"/>
    <w:tbl>
      <w:tblPr>
        <w:tblStyle w:val="JDF"/>
        <w:tblW w:w="0" w:type="auto"/>
        <w:jc w:val="center"/>
        <w:tblBorders>
          <w:top w:val="none" w:sz="0" w:space="0" w:color="auto"/>
          <w:insideH w:val="none" w:sz="0" w:space="0" w:color="auto"/>
        </w:tblBorders>
        <w:tblLook w:val="04A0" w:firstRow="1" w:lastRow="0" w:firstColumn="1" w:lastColumn="0" w:noHBand="0" w:noVBand="1"/>
      </w:tblPr>
      <w:tblGrid>
        <w:gridCol w:w="3845"/>
        <w:gridCol w:w="3845"/>
      </w:tblGrid>
      <w:tr w:rsidR="00C47E7F" w:rsidRPr="00FD324E" w14:paraId="2A9C1D5E" w14:textId="77777777" w:rsidTr="00C47E7F">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3CED7C" w14:textId="686A2CC9" w:rsidR="00C47E7F" w:rsidRPr="0040300C" w:rsidRDefault="00C47E7F" w:rsidP="00F164FE">
            <w:pPr>
              <w:spacing w:after="0" w:line="240" w:lineRule="auto"/>
              <w:jc w:val="center"/>
              <w:rPr>
                <w:b w:val="0"/>
                <w:bCs/>
                <w:szCs w:val="16"/>
              </w:rPr>
            </w:pPr>
            <w:r>
              <w:rPr>
                <w:b w:val="0"/>
                <w:bCs/>
                <w:noProof/>
                <w:szCs w:val="16"/>
              </w:rPr>
              <w:drawing>
                <wp:anchor distT="0" distB="0" distL="114300" distR="114300" simplePos="0" relativeHeight="251868160" behindDoc="0" locked="0" layoutInCell="1" allowOverlap="1" wp14:anchorId="279194CF" wp14:editId="0A1DD8A7">
                  <wp:simplePos x="0" y="0"/>
                  <wp:positionH relativeFrom="page">
                    <wp:align>center</wp:align>
                  </wp:positionH>
                  <wp:positionV relativeFrom="paragraph">
                    <wp:posOffset>578</wp:posOffset>
                  </wp:positionV>
                  <wp:extent cx="2286000" cy="1213485"/>
                  <wp:effectExtent l="0" t="0" r="0" b="5715"/>
                  <wp:wrapTopAndBottom/>
                  <wp:docPr id="20579926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0" cy="1213485"/>
                          </a:xfrm>
                          <a:prstGeom prst="rect">
                            <a:avLst/>
                          </a:prstGeom>
                          <a:noFill/>
                        </pic:spPr>
                      </pic:pic>
                    </a:graphicData>
                  </a:graphic>
                </wp:anchor>
              </w:drawing>
            </w:r>
            <w:r w:rsidRPr="0040300C">
              <w:rPr>
                <w:b w:val="0"/>
                <w:bCs/>
                <w:szCs w:val="16"/>
              </w:rPr>
              <w:t xml:space="preserve">(a) </w:t>
            </w:r>
            <w:r>
              <w:rPr>
                <w:b w:val="0"/>
                <w:bCs/>
                <w:szCs w:val="16"/>
              </w:rPr>
              <w:t xml:space="preserve">NN on Wine </w:t>
            </w:r>
            <w:proofErr w:type="spellStart"/>
            <w:r w:rsidR="00466F53">
              <w:rPr>
                <w:b w:val="0"/>
                <w:bCs/>
                <w:szCs w:val="16"/>
              </w:rPr>
              <w:t>KMean</w:t>
            </w:r>
            <w:proofErr w:type="spellEnd"/>
            <w:r w:rsidR="00466F53">
              <w:rPr>
                <w:b w:val="0"/>
                <w:bCs/>
                <w:szCs w:val="16"/>
              </w:rPr>
              <w:t xml:space="preserve"> Cluster</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6F6412" w14:textId="43A528C8" w:rsidR="00C47E7F" w:rsidRPr="0040300C" w:rsidRDefault="00C47E7F" w:rsidP="00F164FE">
            <w:pPr>
              <w:spacing w:after="0" w:line="240" w:lineRule="auto"/>
              <w:jc w:val="center"/>
              <w:rPr>
                <w:b w:val="0"/>
                <w:bCs/>
                <w:noProof/>
                <w:szCs w:val="16"/>
              </w:rPr>
            </w:pPr>
            <w:r>
              <w:rPr>
                <w:b w:val="0"/>
                <w:bCs/>
                <w:noProof/>
                <w:szCs w:val="16"/>
              </w:rPr>
              <w:drawing>
                <wp:anchor distT="0" distB="0" distL="114300" distR="114300" simplePos="0" relativeHeight="251869184" behindDoc="0" locked="0" layoutInCell="1" allowOverlap="1" wp14:anchorId="14CC4087" wp14:editId="360D2BDA">
                  <wp:simplePos x="0" y="0"/>
                  <wp:positionH relativeFrom="page">
                    <wp:align>center</wp:align>
                  </wp:positionH>
                  <wp:positionV relativeFrom="paragraph">
                    <wp:posOffset>578</wp:posOffset>
                  </wp:positionV>
                  <wp:extent cx="2286000" cy="1200785"/>
                  <wp:effectExtent l="0" t="0" r="0" b="0"/>
                  <wp:wrapTopAndBottom/>
                  <wp:docPr id="2704933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0" cy="1200785"/>
                          </a:xfrm>
                          <a:prstGeom prst="rect">
                            <a:avLst/>
                          </a:prstGeom>
                          <a:noFill/>
                        </pic:spPr>
                      </pic:pic>
                    </a:graphicData>
                  </a:graphic>
                </wp:anchor>
              </w:drawing>
            </w:r>
            <w:r w:rsidRPr="0040300C">
              <w:rPr>
                <w:b w:val="0"/>
                <w:bCs/>
                <w:szCs w:val="16"/>
              </w:rPr>
              <w:t>(</w:t>
            </w:r>
            <w:r>
              <w:rPr>
                <w:b w:val="0"/>
                <w:bCs/>
                <w:szCs w:val="16"/>
              </w:rPr>
              <w:t>b</w:t>
            </w:r>
            <w:r w:rsidRPr="0040300C">
              <w:rPr>
                <w:b w:val="0"/>
                <w:bCs/>
                <w:szCs w:val="16"/>
              </w:rPr>
              <w:t xml:space="preserve">) </w:t>
            </w:r>
            <w:r>
              <w:rPr>
                <w:b w:val="0"/>
                <w:bCs/>
                <w:szCs w:val="16"/>
              </w:rPr>
              <w:t xml:space="preserve">NN on Wine </w:t>
            </w:r>
            <w:r w:rsidR="00466F53">
              <w:rPr>
                <w:b w:val="0"/>
                <w:bCs/>
                <w:szCs w:val="16"/>
              </w:rPr>
              <w:t>EM Cluster</w:t>
            </w:r>
          </w:p>
        </w:tc>
      </w:tr>
    </w:tbl>
    <w:p w14:paraId="421F7A1D" w14:textId="3D61A810" w:rsidR="00C47E7F" w:rsidRDefault="00C47E7F" w:rsidP="00C47E7F">
      <w:pPr>
        <w:pStyle w:val="Caption"/>
        <w:spacing w:before="100" w:after="100"/>
        <w:jc w:val="center"/>
      </w:pPr>
      <w:bookmarkStart w:id="9" w:name="_Ref150375390"/>
      <w:r>
        <w:t xml:space="preserve">Figure </w:t>
      </w:r>
      <w:r>
        <w:fldChar w:fldCharType="begin"/>
      </w:r>
      <w:r>
        <w:instrText xml:space="preserve"> SEQ Figure \* ARABIC </w:instrText>
      </w:r>
      <w:r>
        <w:fldChar w:fldCharType="separate"/>
      </w:r>
      <w:r w:rsidR="00B1754D">
        <w:rPr>
          <w:noProof/>
        </w:rPr>
        <w:t>8</w:t>
      </w:r>
      <w:r>
        <w:rPr>
          <w:noProof/>
        </w:rPr>
        <w:fldChar w:fldCharType="end"/>
      </w:r>
      <w:bookmarkEnd w:id="9"/>
      <w:r>
        <w:t xml:space="preserve">. Neural Network Learning Curve on Wine </w:t>
      </w:r>
      <w:r w:rsidR="00466F53">
        <w:t>Dataset Cluster Label</w:t>
      </w:r>
    </w:p>
    <w:p w14:paraId="59EF1362" w14:textId="77777777" w:rsidR="00C47E7F" w:rsidRDefault="00C47E7F" w:rsidP="009E2DC3"/>
    <w:p w14:paraId="57F770C7" w14:textId="77777777" w:rsidR="00C47E7F" w:rsidRDefault="00C47E7F" w:rsidP="009E2DC3"/>
    <w:p w14:paraId="32A1FD8E" w14:textId="77777777" w:rsidR="00C47E7F" w:rsidRDefault="00C47E7F" w:rsidP="009E2DC3"/>
    <w:sectPr w:rsidR="00C47E7F" w:rsidSect="00DD71C7">
      <w:headerReference w:type="even" r:id="rId31"/>
      <w:headerReference w:type="default" r:id="rId32"/>
      <w:footerReference w:type="even" r:id="rId33"/>
      <w:footerReference w:type="default" r:id="rId34"/>
      <w:headerReference w:type="first" r:id="rId35"/>
      <w:footerReference w:type="first" r:id="rId36"/>
      <w:pgSz w:w="12240" w:h="15840"/>
      <w:pgMar w:top="1440" w:right="1080" w:bottom="1440" w:left="108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273E2" w14:textId="77777777" w:rsidR="005D1FF7" w:rsidRDefault="005D1FF7" w:rsidP="00126D77">
      <w:r>
        <w:separator/>
      </w:r>
    </w:p>
  </w:endnote>
  <w:endnote w:type="continuationSeparator" w:id="0">
    <w:p w14:paraId="36412B65" w14:textId="77777777" w:rsidR="005D1FF7" w:rsidRDefault="005D1FF7"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203" w:usb1="288F0000" w:usb2="00000016" w:usb3="00000000" w:csb0="00040001"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95EE8" w14:textId="77777777" w:rsidR="005D1FF7" w:rsidRDefault="005D1FF7" w:rsidP="0060186D">
      <w:pPr>
        <w:spacing w:after="0" w:line="110" w:lineRule="exact"/>
      </w:pPr>
    </w:p>
  </w:footnote>
  <w:footnote w:type="continuationSeparator" w:id="0">
    <w:p w14:paraId="3B9E3F4C" w14:textId="77777777" w:rsidR="005D1FF7" w:rsidRPr="00BB7AEF" w:rsidRDefault="005D1FF7" w:rsidP="00BB7AEF">
      <w:pPr>
        <w:spacing w:after="0" w:line="20" w:lineRule="exact"/>
        <w:rPr>
          <w:sz w:val="2"/>
        </w:rPr>
      </w:pPr>
    </w:p>
  </w:footnote>
  <w:footnote w:type="continuationNotice" w:id="1">
    <w:p w14:paraId="2FF0ADA3" w14:textId="77777777" w:rsidR="005D1FF7" w:rsidRPr="00AE67B5" w:rsidRDefault="005D1FF7"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18F"/>
    <w:multiLevelType w:val="multilevel"/>
    <w:tmpl w:val="53CE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45C6E55"/>
    <w:multiLevelType w:val="multilevel"/>
    <w:tmpl w:val="F5126AF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B611EA"/>
    <w:multiLevelType w:val="multilevel"/>
    <w:tmpl w:val="078C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44A8A"/>
    <w:multiLevelType w:val="multilevel"/>
    <w:tmpl w:val="C30656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10764452"/>
    <w:multiLevelType w:val="hybridMultilevel"/>
    <w:tmpl w:val="39E8CFD8"/>
    <w:lvl w:ilvl="0" w:tplc="EF7ACB9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85B535F"/>
    <w:multiLevelType w:val="multilevel"/>
    <w:tmpl w:val="7444B5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2BF1696E"/>
    <w:multiLevelType w:val="multilevel"/>
    <w:tmpl w:val="F4BC5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3A756160"/>
    <w:multiLevelType w:val="multilevel"/>
    <w:tmpl w:val="DD7A49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72642"/>
    <w:multiLevelType w:val="multilevel"/>
    <w:tmpl w:val="CFD8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0E3B09"/>
    <w:multiLevelType w:val="multilevel"/>
    <w:tmpl w:val="236EC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633103"/>
    <w:multiLevelType w:val="multilevel"/>
    <w:tmpl w:val="EFEA7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A7D74"/>
    <w:multiLevelType w:val="multilevel"/>
    <w:tmpl w:val="3704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621193"/>
    <w:multiLevelType w:val="multilevel"/>
    <w:tmpl w:val="CBFC07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1051E53"/>
    <w:multiLevelType w:val="hybridMultilevel"/>
    <w:tmpl w:val="FDDEF184"/>
    <w:lvl w:ilvl="0" w:tplc="3852139E">
      <w:start w:val="5"/>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232CD0"/>
    <w:multiLevelType w:val="hybridMultilevel"/>
    <w:tmpl w:val="569A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175D40"/>
    <w:multiLevelType w:val="hybridMultilevel"/>
    <w:tmpl w:val="2FF41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64178E"/>
    <w:multiLevelType w:val="hybridMultilevel"/>
    <w:tmpl w:val="9F6A5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923305">
    <w:abstractNumId w:val="14"/>
  </w:num>
  <w:num w:numId="2" w16cid:durableId="133374700">
    <w:abstractNumId w:val="5"/>
  </w:num>
  <w:num w:numId="3" w16cid:durableId="929856513">
    <w:abstractNumId w:val="12"/>
  </w:num>
  <w:num w:numId="4" w16cid:durableId="1327634709">
    <w:abstractNumId w:val="9"/>
  </w:num>
  <w:num w:numId="5" w16cid:durableId="390543668">
    <w:abstractNumId w:val="17"/>
  </w:num>
  <w:num w:numId="6" w16cid:durableId="215744702">
    <w:abstractNumId w:val="19"/>
  </w:num>
  <w:num w:numId="7" w16cid:durableId="1417290081">
    <w:abstractNumId w:val="21"/>
  </w:num>
  <w:num w:numId="8" w16cid:durableId="1962691295">
    <w:abstractNumId w:val="18"/>
  </w:num>
  <w:num w:numId="9" w16cid:durableId="1302420597">
    <w:abstractNumId w:val="1"/>
  </w:num>
  <w:num w:numId="10" w16cid:durableId="1286809438">
    <w:abstractNumId w:val="6"/>
  </w:num>
  <w:num w:numId="11" w16cid:durableId="1781339091">
    <w:abstractNumId w:val="10"/>
  </w:num>
  <w:num w:numId="12" w16cid:durableId="1248735718">
    <w:abstractNumId w:val="2"/>
  </w:num>
  <w:num w:numId="13" w16cid:durableId="1822695019">
    <w:abstractNumId w:val="16"/>
  </w:num>
  <w:num w:numId="14" w16cid:durableId="331686266">
    <w:abstractNumId w:val="8"/>
  </w:num>
  <w:num w:numId="15" w16cid:durableId="1194805805">
    <w:abstractNumId w:val="13"/>
  </w:num>
  <w:num w:numId="16" w16cid:durableId="937644134">
    <w:abstractNumId w:val="7"/>
  </w:num>
  <w:num w:numId="17" w16cid:durableId="1295015233">
    <w:abstractNumId w:val="0"/>
  </w:num>
  <w:num w:numId="18" w16cid:durableId="649821006">
    <w:abstractNumId w:val="3"/>
  </w:num>
  <w:num w:numId="19" w16cid:durableId="2020035028">
    <w:abstractNumId w:val="15"/>
  </w:num>
  <w:num w:numId="20" w16cid:durableId="1854414642">
    <w:abstractNumId w:val="11"/>
  </w:num>
  <w:num w:numId="21" w16cid:durableId="1696341253">
    <w:abstractNumId w:val="20"/>
  </w:num>
  <w:num w:numId="22" w16cid:durableId="95081776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A0MjWwNLY0MzAyNzFW0lEKTi0uzszPAykwNKwFAINPCiotAAAA"/>
  </w:docVars>
  <w:rsids>
    <w:rsidRoot w:val="00805D71"/>
    <w:rsid w:val="00000146"/>
    <w:rsid w:val="00001AF4"/>
    <w:rsid w:val="00002321"/>
    <w:rsid w:val="0000324F"/>
    <w:rsid w:val="000052DF"/>
    <w:rsid w:val="00005D27"/>
    <w:rsid w:val="0000751B"/>
    <w:rsid w:val="00007AF7"/>
    <w:rsid w:val="000106E2"/>
    <w:rsid w:val="000107FF"/>
    <w:rsid w:val="000115A8"/>
    <w:rsid w:val="000146FC"/>
    <w:rsid w:val="00015661"/>
    <w:rsid w:val="00016931"/>
    <w:rsid w:val="0001758E"/>
    <w:rsid w:val="00020CE7"/>
    <w:rsid w:val="000227CF"/>
    <w:rsid w:val="00022F9E"/>
    <w:rsid w:val="00023008"/>
    <w:rsid w:val="0002311A"/>
    <w:rsid w:val="00023C77"/>
    <w:rsid w:val="00023D72"/>
    <w:rsid w:val="0002420C"/>
    <w:rsid w:val="000305B8"/>
    <w:rsid w:val="00030A1C"/>
    <w:rsid w:val="00030F47"/>
    <w:rsid w:val="00031ACE"/>
    <w:rsid w:val="00031E19"/>
    <w:rsid w:val="000326E2"/>
    <w:rsid w:val="00033208"/>
    <w:rsid w:val="00035A43"/>
    <w:rsid w:val="00036E5B"/>
    <w:rsid w:val="0004097D"/>
    <w:rsid w:val="000422FE"/>
    <w:rsid w:val="000435DE"/>
    <w:rsid w:val="00043A15"/>
    <w:rsid w:val="00045282"/>
    <w:rsid w:val="00050051"/>
    <w:rsid w:val="0005032A"/>
    <w:rsid w:val="00050B90"/>
    <w:rsid w:val="00051F9D"/>
    <w:rsid w:val="00053A61"/>
    <w:rsid w:val="0005766E"/>
    <w:rsid w:val="000576D8"/>
    <w:rsid w:val="00060B34"/>
    <w:rsid w:val="00060DEA"/>
    <w:rsid w:val="000613DF"/>
    <w:rsid w:val="00062881"/>
    <w:rsid w:val="00062EEE"/>
    <w:rsid w:val="00064626"/>
    <w:rsid w:val="00064C96"/>
    <w:rsid w:val="000663C6"/>
    <w:rsid w:val="00067940"/>
    <w:rsid w:val="00070C4D"/>
    <w:rsid w:val="00071F4D"/>
    <w:rsid w:val="000720E6"/>
    <w:rsid w:val="0007211E"/>
    <w:rsid w:val="00072B9A"/>
    <w:rsid w:val="000733EC"/>
    <w:rsid w:val="000736BA"/>
    <w:rsid w:val="0007537F"/>
    <w:rsid w:val="000754EA"/>
    <w:rsid w:val="00077849"/>
    <w:rsid w:val="00077FA0"/>
    <w:rsid w:val="00080A5C"/>
    <w:rsid w:val="00082DC0"/>
    <w:rsid w:val="00084043"/>
    <w:rsid w:val="000842AF"/>
    <w:rsid w:val="0008560D"/>
    <w:rsid w:val="00090B9A"/>
    <w:rsid w:val="00090DEC"/>
    <w:rsid w:val="00091B87"/>
    <w:rsid w:val="00093A86"/>
    <w:rsid w:val="00097879"/>
    <w:rsid w:val="000A01AF"/>
    <w:rsid w:val="000A0619"/>
    <w:rsid w:val="000A418D"/>
    <w:rsid w:val="000A4411"/>
    <w:rsid w:val="000A7143"/>
    <w:rsid w:val="000B1B4F"/>
    <w:rsid w:val="000B4E11"/>
    <w:rsid w:val="000B509E"/>
    <w:rsid w:val="000B5D8C"/>
    <w:rsid w:val="000B6003"/>
    <w:rsid w:val="000B6800"/>
    <w:rsid w:val="000C029A"/>
    <w:rsid w:val="000C0358"/>
    <w:rsid w:val="000C03DD"/>
    <w:rsid w:val="000C1B2E"/>
    <w:rsid w:val="000C1C64"/>
    <w:rsid w:val="000C3515"/>
    <w:rsid w:val="000C415F"/>
    <w:rsid w:val="000C4171"/>
    <w:rsid w:val="000C4384"/>
    <w:rsid w:val="000C486C"/>
    <w:rsid w:val="000C5000"/>
    <w:rsid w:val="000C5174"/>
    <w:rsid w:val="000C5B08"/>
    <w:rsid w:val="000C6535"/>
    <w:rsid w:val="000C7696"/>
    <w:rsid w:val="000D0232"/>
    <w:rsid w:val="000D0847"/>
    <w:rsid w:val="000D1C05"/>
    <w:rsid w:val="000D1DEA"/>
    <w:rsid w:val="000D230A"/>
    <w:rsid w:val="000D24B3"/>
    <w:rsid w:val="000D2948"/>
    <w:rsid w:val="000D2993"/>
    <w:rsid w:val="000D6A8A"/>
    <w:rsid w:val="000E1A5F"/>
    <w:rsid w:val="000E1BD8"/>
    <w:rsid w:val="000E2391"/>
    <w:rsid w:val="000E388F"/>
    <w:rsid w:val="000E3AC3"/>
    <w:rsid w:val="000E3E6E"/>
    <w:rsid w:val="000E4B49"/>
    <w:rsid w:val="000E4F37"/>
    <w:rsid w:val="000E6360"/>
    <w:rsid w:val="000F5A67"/>
    <w:rsid w:val="000F5ACE"/>
    <w:rsid w:val="000F6C8C"/>
    <w:rsid w:val="001026FF"/>
    <w:rsid w:val="0010568C"/>
    <w:rsid w:val="001061FC"/>
    <w:rsid w:val="00106BC3"/>
    <w:rsid w:val="0011139F"/>
    <w:rsid w:val="00114260"/>
    <w:rsid w:val="0011653D"/>
    <w:rsid w:val="00117ECF"/>
    <w:rsid w:val="00117F77"/>
    <w:rsid w:val="001226B8"/>
    <w:rsid w:val="001227A5"/>
    <w:rsid w:val="0012305D"/>
    <w:rsid w:val="00124258"/>
    <w:rsid w:val="00124EC2"/>
    <w:rsid w:val="00126D77"/>
    <w:rsid w:val="001304DE"/>
    <w:rsid w:val="00131079"/>
    <w:rsid w:val="00132FF3"/>
    <w:rsid w:val="00133501"/>
    <w:rsid w:val="00133F0E"/>
    <w:rsid w:val="00134865"/>
    <w:rsid w:val="00135B1D"/>
    <w:rsid w:val="001366F3"/>
    <w:rsid w:val="0013701A"/>
    <w:rsid w:val="001406B6"/>
    <w:rsid w:val="00141B95"/>
    <w:rsid w:val="00141F7B"/>
    <w:rsid w:val="00142BB6"/>
    <w:rsid w:val="00142D41"/>
    <w:rsid w:val="00143C6E"/>
    <w:rsid w:val="00143F6B"/>
    <w:rsid w:val="001447FA"/>
    <w:rsid w:val="00145376"/>
    <w:rsid w:val="001454BF"/>
    <w:rsid w:val="001468F9"/>
    <w:rsid w:val="0014733E"/>
    <w:rsid w:val="00147440"/>
    <w:rsid w:val="00147F4C"/>
    <w:rsid w:val="00150453"/>
    <w:rsid w:val="001508F7"/>
    <w:rsid w:val="00151FB5"/>
    <w:rsid w:val="001533A0"/>
    <w:rsid w:val="00154284"/>
    <w:rsid w:val="00155D9A"/>
    <w:rsid w:val="0015630B"/>
    <w:rsid w:val="00156F11"/>
    <w:rsid w:val="00157946"/>
    <w:rsid w:val="001609D3"/>
    <w:rsid w:val="00160B76"/>
    <w:rsid w:val="00161673"/>
    <w:rsid w:val="001641AC"/>
    <w:rsid w:val="00164951"/>
    <w:rsid w:val="0016672B"/>
    <w:rsid w:val="00167085"/>
    <w:rsid w:val="001706FF"/>
    <w:rsid w:val="0017086D"/>
    <w:rsid w:val="0017206B"/>
    <w:rsid w:val="00172F24"/>
    <w:rsid w:val="00173B0C"/>
    <w:rsid w:val="00173D74"/>
    <w:rsid w:val="00173F22"/>
    <w:rsid w:val="00175365"/>
    <w:rsid w:val="00175FA6"/>
    <w:rsid w:val="00176C48"/>
    <w:rsid w:val="00176FCE"/>
    <w:rsid w:val="00182071"/>
    <w:rsid w:val="00183602"/>
    <w:rsid w:val="0018382A"/>
    <w:rsid w:val="00183AEE"/>
    <w:rsid w:val="00184E25"/>
    <w:rsid w:val="00186EA1"/>
    <w:rsid w:val="001879C8"/>
    <w:rsid w:val="00187E0A"/>
    <w:rsid w:val="00190216"/>
    <w:rsid w:val="00193F58"/>
    <w:rsid w:val="001942D7"/>
    <w:rsid w:val="00194787"/>
    <w:rsid w:val="00194E8B"/>
    <w:rsid w:val="001A10F2"/>
    <w:rsid w:val="001A1AB8"/>
    <w:rsid w:val="001A228E"/>
    <w:rsid w:val="001A2379"/>
    <w:rsid w:val="001A4533"/>
    <w:rsid w:val="001A48DF"/>
    <w:rsid w:val="001A5202"/>
    <w:rsid w:val="001A5ACC"/>
    <w:rsid w:val="001A5CF7"/>
    <w:rsid w:val="001A657B"/>
    <w:rsid w:val="001B0AB6"/>
    <w:rsid w:val="001B107B"/>
    <w:rsid w:val="001B3C5A"/>
    <w:rsid w:val="001B415A"/>
    <w:rsid w:val="001B681E"/>
    <w:rsid w:val="001C00F6"/>
    <w:rsid w:val="001C3794"/>
    <w:rsid w:val="001C5252"/>
    <w:rsid w:val="001C52FB"/>
    <w:rsid w:val="001C5D04"/>
    <w:rsid w:val="001C60A6"/>
    <w:rsid w:val="001C702C"/>
    <w:rsid w:val="001C737D"/>
    <w:rsid w:val="001C7DFD"/>
    <w:rsid w:val="001C7E2A"/>
    <w:rsid w:val="001D2B7D"/>
    <w:rsid w:val="001D2EDC"/>
    <w:rsid w:val="001D7DCD"/>
    <w:rsid w:val="001E0F5D"/>
    <w:rsid w:val="001E21C6"/>
    <w:rsid w:val="001E2214"/>
    <w:rsid w:val="001E265E"/>
    <w:rsid w:val="001E2A54"/>
    <w:rsid w:val="001E30C7"/>
    <w:rsid w:val="001E56D1"/>
    <w:rsid w:val="001E5E5E"/>
    <w:rsid w:val="001F07CB"/>
    <w:rsid w:val="001F1496"/>
    <w:rsid w:val="001F1E50"/>
    <w:rsid w:val="001F332E"/>
    <w:rsid w:val="001F4393"/>
    <w:rsid w:val="001F4AFC"/>
    <w:rsid w:val="001F5005"/>
    <w:rsid w:val="001F5AFD"/>
    <w:rsid w:val="002007F9"/>
    <w:rsid w:val="002012F5"/>
    <w:rsid w:val="00203DBD"/>
    <w:rsid w:val="0020463D"/>
    <w:rsid w:val="002052ED"/>
    <w:rsid w:val="00206ACA"/>
    <w:rsid w:val="002109C8"/>
    <w:rsid w:val="002132E3"/>
    <w:rsid w:val="0022085A"/>
    <w:rsid w:val="00222B36"/>
    <w:rsid w:val="00223D65"/>
    <w:rsid w:val="0022524E"/>
    <w:rsid w:val="002252CC"/>
    <w:rsid w:val="00226450"/>
    <w:rsid w:val="0022738A"/>
    <w:rsid w:val="00227B52"/>
    <w:rsid w:val="00230BBE"/>
    <w:rsid w:val="00231338"/>
    <w:rsid w:val="00231D14"/>
    <w:rsid w:val="00234ABC"/>
    <w:rsid w:val="002368EC"/>
    <w:rsid w:val="00236BE1"/>
    <w:rsid w:val="00236E18"/>
    <w:rsid w:val="00240DDC"/>
    <w:rsid w:val="0024142B"/>
    <w:rsid w:val="002418FE"/>
    <w:rsid w:val="00242A4D"/>
    <w:rsid w:val="00242C0C"/>
    <w:rsid w:val="00244C89"/>
    <w:rsid w:val="00244DA3"/>
    <w:rsid w:val="00251DA6"/>
    <w:rsid w:val="0025264E"/>
    <w:rsid w:val="00252D31"/>
    <w:rsid w:val="002534CA"/>
    <w:rsid w:val="002540F0"/>
    <w:rsid w:val="00254881"/>
    <w:rsid w:val="00256A95"/>
    <w:rsid w:val="0025716C"/>
    <w:rsid w:val="00257B56"/>
    <w:rsid w:val="0026019C"/>
    <w:rsid w:val="00260A81"/>
    <w:rsid w:val="0026126F"/>
    <w:rsid w:val="0026255C"/>
    <w:rsid w:val="00262E73"/>
    <w:rsid w:val="00265261"/>
    <w:rsid w:val="00266C96"/>
    <w:rsid w:val="0026726E"/>
    <w:rsid w:val="0027010C"/>
    <w:rsid w:val="00270834"/>
    <w:rsid w:val="0027188D"/>
    <w:rsid w:val="00271FF2"/>
    <w:rsid w:val="00272991"/>
    <w:rsid w:val="002766AF"/>
    <w:rsid w:val="00276AF5"/>
    <w:rsid w:val="00280650"/>
    <w:rsid w:val="00281DF4"/>
    <w:rsid w:val="00281FCB"/>
    <w:rsid w:val="00282E56"/>
    <w:rsid w:val="00282EDB"/>
    <w:rsid w:val="002839B1"/>
    <w:rsid w:val="002844E6"/>
    <w:rsid w:val="0028491E"/>
    <w:rsid w:val="00284A29"/>
    <w:rsid w:val="002859B7"/>
    <w:rsid w:val="00286FC5"/>
    <w:rsid w:val="00287386"/>
    <w:rsid w:val="002905FB"/>
    <w:rsid w:val="00290E84"/>
    <w:rsid w:val="00291CA2"/>
    <w:rsid w:val="00293BC0"/>
    <w:rsid w:val="002948EC"/>
    <w:rsid w:val="0029645B"/>
    <w:rsid w:val="002967D3"/>
    <w:rsid w:val="00297402"/>
    <w:rsid w:val="002A09D4"/>
    <w:rsid w:val="002A2208"/>
    <w:rsid w:val="002A346E"/>
    <w:rsid w:val="002A391D"/>
    <w:rsid w:val="002A52D2"/>
    <w:rsid w:val="002A683E"/>
    <w:rsid w:val="002B0AAE"/>
    <w:rsid w:val="002B1C35"/>
    <w:rsid w:val="002B2730"/>
    <w:rsid w:val="002B63CA"/>
    <w:rsid w:val="002B64D6"/>
    <w:rsid w:val="002B7FCB"/>
    <w:rsid w:val="002C10B1"/>
    <w:rsid w:val="002C1730"/>
    <w:rsid w:val="002C21DE"/>
    <w:rsid w:val="002C231C"/>
    <w:rsid w:val="002C2EA0"/>
    <w:rsid w:val="002C6457"/>
    <w:rsid w:val="002D101A"/>
    <w:rsid w:val="002D2C6D"/>
    <w:rsid w:val="002D5B6B"/>
    <w:rsid w:val="002D6A65"/>
    <w:rsid w:val="002D6BAE"/>
    <w:rsid w:val="002D71BC"/>
    <w:rsid w:val="002D7455"/>
    <w:rsid w:val="002E06B2"/>
    <w:rsid w:val="002E1014"/>
    <w:rsid w:val="002E20C6"/>
    <w:rsid w:val="002E3618"/>
    <w:rsid w:val="002E3F1B"/>
    <w:rsid w:val="002E47E0"/>
    <w:rsid w:val="002E486D"/>
    <w:rsid w:val="002E4C60"/>
    <w:rsid w:val="002E66C7"/>
    <w:rsid w:val="002E6BDA"/>
    <w:rsid w:val="002F087F"/>
    <w:rsid w:val="002F3B57"/>
    <w:rsid w:val="002F4298"/>
    <w:rsid w:val="002F4366"/>
    <w:rsid w:val="002F5077"/>
    <w:rsid w:val="002F5798"/>
    <w:rsid w:val="002F5D9D"/>
    <w:rsid w:val="002F7302"/>
    <w:rsid w:val="002F73DA"/>
    <w:rsid w:val="002F7BA8"/>
    <w:rsid w:val="00301E06"/>
    <w:rsid w:val="00302B13"/>
    <w:rsid w:val="003031BB"/>
    <w:rsid w:val="00303B10"/>
    <w:rsid w:val="00303D72"/>
    <w:rsid w:val="003044BB"/>
    <w:rsid w:val="00305076"/>
    <w:rsid w:val="003061EB"/>
    <w:rsid w:val="00306AA3"/>
    <w:rsid w:val="0031149D"/>
    <w:rsid w:val="003114AE"/>
    <w:rsid w:val="003125D2"/>
    <w:rsid w:val="00312B37"/>
    <w:rsid w:val="003134CE"/>
    <w:rsid w:val="00314533"/>
    <w:rsid w:val="00314FD6"/>
    <w:rsid w:val="0031675A"/>
    <w:rsid w:val="00317D72"/>
    <w:rsid w:val="003208FB"/>
    <w:rsid w:val="00320984"/>
    <w:rsid w:val="00323BF6"/>
    <w:rsid w:val="00323CD6"/>
    <w:rsid w:val="003259C7"/>
    <w:rsid w:val="00326A4F"/>
    <w:rsid w:val="00327186"/>
    <w:rsid w:val="00330050"/>
    <w:rsid w:val="0033211D"/>
    <w:rsid w:val="00332506"/>
    <w:rsid w:val="00332735"/>
    <w:rsid w:val="0033274B"/>
    <w:rsid w:val="00334B69"/>
    <w:rsid w:val="003404C8"/>
    <w:rsid w:val="003406DB"/>
    <w:rsid w:val="00340B08"/>
    <w:rsid w:val="00342DE8"/>
    <w:rsid w:val="00350863"/>
    <w:rsid w:val="00351C5A"/>
    <w:rsid w:val="0035288D"/>
    <w:rsid w:val="00353484"/>
    <w:rsid w:val="00353B50"/>
    <w:rsid w:val="00353D8A"/>
    <w:rsid w:val="0035556E"/>
    <w:rsid w:val="00355A0D"/>
    <w:rsid w:val="00356BA3"/>
    <w:rsid w:val="00356F39"/>
    <w:rsid w:val="00360939"/>
    <w:rsid w:val="003611E8"/>
    <w:rsid w:val="00361865"/>
    <w:rsid w:val="00361A3E"/>
    <w:rsid w:val="00366883"/>
    <w:rsid w:val="00366AB1"/>
    <w:rsid w:val="00366B2D"/>
    <w:rsid w:val="00367550"/>
    <w:rsid w:val="00370DCB"/>
    <w:rsid w:val="00370F79"/>
    <w:rsid w:val="00371EBD"/>
    <w:rsid w:val="00372C41"/>
    <w:rsid w:val="00373528"/>
    <w:rsid w:val="00373663"/>
    <w:rsid w:val="00374689"/>
    <w:rsid w:val="00375372"/>
    <w:rsid w:val="0037558A"/>
    <w:rsid w:val="00375FF8"/>
    <w:rsid w:val="00380585"/>
    <w:rsid w:val="003825F5"/>
    <w:rsid w:val="00383338"/>
    <w:rsid w:val="0038518D"/>
    <w:rsid w:val="00385D86"/>
    <w:rsid w:val="00387A2B"/>
    <w:rsid w:val="00390FA2"/>
    <w:rsid w:val="00391AC5"/>
    <w:rsid w:val="00392C80"/>
    <w:rsid w:val="00392DED"/>
    <w:rsid w:val="00392E8B"/>
    <w:rsid w:val="00394516"/>
    <w:rsid w:val="003948A0"/>
    <w:rsid w:val="00394E3E"/>
    <w:rsid w:val="003961A6"/>
    <w:rsid w:val="00396D74"/>
    <w:rsid w:val="003A1964"/>
    <w:rsid w:val="003A2F4E"/>
    <w:rsid w:val="003A46EA"/>
    <w:rsid w:val="003A4970"/>
    <w:rsid w:val="003A62EB"/>
    <w:rsid w:val="003A7D06"/>
    <w:rsid w:val="003B0B8B"/>
    <w:rsid w:val="003B1092"/>
    <w:rsid w:val="003B4A52"/>
    <w:rsid w:val="003B5280"/>
    <w:rsid w:val="003B5310"/>
    <w:rsid w:val="003B7F2C"/>
    <w:rsid w:val="003C0465"/>
    <w:rsid w:val="003C2E77"/>
    <w:rsid w:val="003C3139"/>
    <w:rsid w:val="003C3E48"/>
    <w:rsid w:val="003C529A"/>
    <w:rsid w:val="003C701C"/>
    <w:rsid w:val="003D0ED4"/>
    <w:rsid w:val="003D1FE3"/>
    <w:rsid w:val="003D2E01"/>
    <w:rsid w:val="003D30FA"/>
    <w:rsid w:val="003D3A45"/>
    <w:rsid w:val="003D6955"/>
    <w:rsid w:val="003E098F"/>
    <w:rsid w:val="003E1F5C"/>
    <w:rsid w:val="003E21C6"/>
    <w:rsid w:val="003E687F"/>
    <w:rsid w:val="003E7050"/>
    <w:rsid w:val="003F0BAF"/>
    <w:rsid w:val="003F106D"/>
    <w:rsid w:val="003F7975"/>
    <w:rsid w:val="003F7AD9"/>
    <w:rsid w:val="003F7B8C"/>
    <w:rsid w:val="0040029F"/>
    <w:rsid w:val="00401C3C"/>
    <w:rsid w:val="004027C6"/>
    <w:rsid w:val="0040300C"/>
    <w:rsid w:val="00407341"/>
    <w:rsid w:val="004075D5"/>
    <w:rsid w:val="004078D4"/>
    <w:rsid w:val="00410714"/>
    <w:rsid w:val="004120FE"/>
    <w:rsid w:val="004132B8"/>
    <w:rsid w:val="0041391B"/>
    <w:rsid w:val="004156C8"/>
    <w:rsid w:val="0041664A"/>
    <w:rsid w:val="00416A5F"/>
    <w:rsid w:val="00417F0E"/>
    <w:rsid w:val="00422A19"/>
    <w:rsid w:val="00422BCE"/>
    <w:rsid w:val="004248B1"/>
    <w:rsid w:val="00425FB1"/>
    <w:rsid w:val="00426676"/>
    <w:rsid w:val="00426C26"/>
    <w:rsid w:val="0043014A"/>
    <w:rsid w:val="0043030F"/>
    <w:rsid w:val="00430BC3"/>
    <w:rsid w:val="00430D8F"/>
    <w:rsid w:val="0043107E"/>
    <w:rsid w:val="004312E4"/>
    <w:rsid w:val="00434D03"/>
    <w:rsid w:val="00436FF6"/>
    <w:rsid w:val="004406F4"/>
    <w:rsid w:val="00443D14"/>
    <w:rsid w:val="004505C4"/>
    <w:rsid w:val="00450874"/>
    <w:rsid w:val="004508B1"/>
    <w:rsid w:val="00450F6F"/>
    <w:rsid w:val="00451B4A"/>
    <w:rsid w:val="0045390F"/>
    <w:rsid w:val="004541CF"/>
    <w:rsid w:val="00455754"/>
    <w:rsid w:val="00455F79"/>
    <w:rsid w:val="004573E4"/>
    <w:rsid w:val="0045755B"/>
    <w:rsid w:val="00460451"/>
    <w:rsid w:val="00460D66"/>
    <w:rsid w:val="00463D6D"/>
    <w:rsid w:val="00464893"/>
    <w:rsid w:val="00465BFF"/>
    <w:rsid w:val="00466F53"/>
    <w:rsid w:val="0046755B"/>
    <w:rsid w:val="004676C6"/>
    <w:rsid w:val="00467A5A"/>
    <w:rsid w:val="004708C0"/>
    <w:rsid w:val="00470D9A"/>
    <w:rsid w:val="0047173B"/>
    <w:rsid w:val="00472536"/>
    <w:rsid w:val="00474457"/>
    <w:rsid w:val="004757F8"/>
    <w:rsid w:val="004771C4"/>
    <w:rsid w:val="004773DF"/>
    <w:rsid w:val="004828E3"/>
    <w:rsid w:val="004838FC"/>
    <w:rsid w:val="00484A0A"/>
    <w:rsid w:val="00485FDF"/>
    <w:rsid w:val="00486EC7"/>
    <w:rsid w:val="004906D7"/>
    <w:rsid w:val="00491C67"/>
    <w:rsid w:val="00492376"/>
    <w:rsid w:val="00492688"/>
    <w:rsid w:val="00492B46"/>
    <w:rsid w:val="004939A8"/>
    <w:rsid w:val="00493F27"/>
    <w:rsid w:val="004948E5"/>
    <w:rsid w:val="00495608"/>
    <w:rsid w:val="004A11B2"/>
    <w:rsid w:val="004A25C9"/>
    <w:rsid w:val="004A3E87"/>
    <w:rsid w:val="004A49BA"/>
    <w:rsid w:val="004A639B"/>
    <w:rsid w:val="004A63E6"/>
    <w:rsid w:val="004A7B64"/>
    <w:rsid w:val="004B0181"/>
    <w:rsid w:val="004B0DFB"/>
    <w:rsid w:val="004B1B29"/>
    <w:rsid w:val="004B1CBF"/>
    <w:rsid w:val="004B2D19"/>
    <w:rsid w:val="004B4555"/>
    <w:rsid w:val="004B75CF"/>
    <w:rsid w:val="004C1049"/>
    <w:rsid w:val="004C26FC"/>
    <w:rsid w:val="004C3A90"/>
    <w:rsid w:val="004C42FD"/>
    <w:rsid w:val="004C478F"/>
    <w:rsid w:val="004C49FE"/>
    <w:rsid w:val="004C6291"/>
    <w:rsid w:val="004C7019"/>
    <w:rsid w:val="004D03E1"/>
    <w:rsid w:val="004D194B"/>
    <w:rsid w:val="004D2344"/>
    <w:rsid w:val="004D4D65"/>
    <w:rsid w:val="004D66CB"/>
    <w:rsid w:val="004D74BC"/>
    <w:rsid w:val="004E0A71"/>
    <w:rsid w:val="004E1646"/>
    <w:rsid w:val="004E179C"/>
    <w:rsid w:val="004E26E1"/>
    <w:rsid w:val="004E2A7D"/>
    <w:rsid w:val="004E66CA"/>
    <w:rsid w:val="004E725D"/>
    <w:rsid w:val="004E7DEE"/>
    <w:rsid w:val="004F0C8B"/>
    <w:rsid w:val="004F1534"/>
    <w:rsid w:val="004F2849"/>
    <w:rsid w:val="004F3B97"/>
    <w:rsid w:val="004F59AE"/>
    <w:rsid w:val="004F6A63"/>
    <w:rsid w:val="0050283F"/>
    <w:rsid w:val="0050352C"/>
    <w:rsid w:val="00504524"/>
    <w:rsid w:val="00505A7B"/>
    <w:rsid w:val="0050660D"/>
    <w:rsid w:val="005075D1"/>
    <w:rsid w:val="00507A8F"/>
    <w:rsid w:val="00510B25"/>
    <w:rsid w:val="00511091"/>
    <w:rsid w:val="00512A74"/>
    <w:rsid w:val="00512BF7"/>
    <w:rsid w:val="00512D3B"/>
    <w:rsid w:val="0051349A"/>
    <w:rsid w:val="00513F4E"/>
    <w:rsid w:val="00515652"/>
    <w:rsid w:val="00520730"/>
    <w:rsid w:val="00520D41"/>
    <w:rsid w:val="005253BF"/>
    <w:rsid w:val="005256E3"/>
    <w:rsid w:val="005258D7"/>
    <w:rsid w:val="00525B65"/>
    <w:rsid w:val="005261D7"/>
    <w:rsid w:val="00527719"/>
    <w:rsid w:val="005304FB"/>
    <w:rsid w:val="00531346"/>
    <w:rsid w:val="005319A5"/>
    <w:rsid w:val="00531C40"/>
    <w:rsid w:val="005324B8"/>
    <w:rsid w:val="00532593"/>
    <w:rsid w:val="0053288B"/>
    <w:rsid w:val="005332DA"/>
    <w:rsid w:val="005332EE"/>
    <w:rsid w:val="00533480"/>
    <w:rsid w:val="005351A8"/>
    <w:rsid w:val="005363EE"/>
    <w:rsid w:val="005369D6"/>
    <w:rsid w:val="005369E2"/>
    <w:rsid w:val="00540260"/>
    <w:rsid w:val="0054029E"/>
    <w:rsid w:val="005436CB"/>
    <w:rsid w:val="0054405B"/>
    <w:rsid w:val="00544939"/>
    <w:rsid w:val="00546232"/>
    <w:rsid w:val="00547E40"/>
    <w:rsid w:val="0055158D"/>
    <w:rsid w:val="0055510F"/>
    <w:rsid w:val="005568AA"/>
    <w:rsid w:val="00556A31"/>
    <w:rsid w:val="0055710D"/>
    <w:rsid w:val="00560E4C"/>
    <w:rsid w:val="005620CF"/>
    <w:rsid w:val="00564282"/>
    <w:rsid w:val="00564E59"/>
    <w:rsid w:val="005704B7"/>
    <w:rsid w:val="005710B4"/>
    <w:rsid w:val="00571AF4"/>
    <w:rsid w:val="00572228"/>
    <w:rsid w:val="00572C26"/>
    <w:rsid w:val="00573057"/>
    <w:rsid w:val="00574BFB"/>
    <w:rsid w:val="00575049"/>
    <w:rsid w:val="00576D20"/>
    <w:rsid w:val="0057791B"/>
    <w:rsid w:val="0058014E"/>
    <w:rsid w:val="00580D8A"/>
    <w:rsid w:val="00582118"/>
    <w:rsid w:val="005838F8"/>
    <w:rsid w:val="00585205"/>
    <w:rsid w:val="00585857"/>
    <w:rsid w:val="00586128"/>
    <w:rsid w:val="005946D4"/>
    <w:rsid w:val="0059530D"/>
    <w:rsid w:val="005961B9"/>
    <w:rsid w:val="00596263"/>
    <w:rsid w:val="00597142"/>
    <w:rsid w:val="005A2545"/>
    <w:rsid w:val="005A67C5"/>
    <w:rsid w:val="005A6BE0"/>
    <w:rsid w:val="005A757A"/>
    <w:rsid w:val="005B0A9F"/>
    <w:rsid w:val="005B5A0A"/>
    <w:rsid w:val="005B7109"/>
    <w:rsid w:val="005C140B"/>
    <w:rsid w:val="005C15AC"/>
    <w:rsid w:val="005C20EF"/>
    <w:rsid w:val="005C277F"/>
    <w:rsid w:val="005C35A0"/>
    <w:rsid w:val="005C44D9"/>
    <w:rsid w:val="005C5B9C"/>
    <w:rsid w:val="005C5CFA"/>
    <w:rsid w:val="005C5DF9"/>
    <w:rsid w:val="005C7195"/>
    <w:rsid w:val="005C7986"/>
    <w:rsid w:val="005D014E"/>
    <w:rsid w:val="005D1A8F"/>
    <w:rsid w:val="005D1FF7"/>
    <w:rsid w:val="005D2A31"/>
    <w:rsid w:val="005D335A"/>
    <w:rsid w:val="005D4EC8"/>
    <w:rsid w:val="005D51D1"/>
    <w:rsid w:val="005D618E"/>
    <w:rsid w:val="005E07D1"/>
    <w:rsid w:val="005E32D6"/>
    <w:rsid w:val="005E33B4"/>
    <w:rsid w:val="005E41E0"/>
    <w:rsid w:val="005E63AC"/>
    <w:rsid w:val="005E7273"/>
    <w:rsid w:val="005E7435"/>
    <w:rsid w:val="005E7946"/>
    <w:rsid w:val="005F01EA"/>
    <w:rsid w:val="005F122A"/>
    <w:rsid w:val="005F17B5"/>
    <w:rsid w:val="005F339F"/>
    <w:rsid w:val="005F3AFC"/>
    <w:rsid w:val="005F44C5"/>
    <w:rsid w:val="005F465D"/>
    <w:rsid w:val="005F536E"/>
    <w:rsid w:val="005F592D"/>
    <w:rsid w:val="005F5E66"/>
    <w:rsid w:val="005F7978"/>
    <w:rsid w:val="0060098C"/>
    <w:rsid w:val="00600D18"/>
    <w:rsid w:val="0060186D"/>
    <w:rsid w:val="00601AF3"/>
    <w:rsid w:val="006038FC"/>
    <w:rsid w:val="0060451B"/>
    <w:rsid w:val="00604BAA"/>
    <w:rsid w:val="00605742"/>
    <w:rsid w:val="0060759C"/>
    <w:rsid w:val="006078B1"/>
    <w:rsid w:val="00610E9C"/>
    <w:rsid w:val="00610FD9"/>
    <w:rsid w:val="00611EDA"/>
    <w:rsid w:val="00613F6B"/>
    <w:rsid w:val="006158A6"/>
    <w:rsid w:val="00615A24"/>
    <w:rsid w:val="00617441"/>
    <w:rsid w:val="00617FF9"/>
    <w:rsid w:val="0062248D"/>
    <w:rsid w:val="006239DF"/>
    <w:rsid w:val="00623CC4"/>
    <w:rsid w:val="006241E6"/>
    <w:rsid w:val="0062657D"/>
    <w:rsid w:val="00627A0B"/>
    <w:rsid w:val="00631C61"/>
    <w:rsid w:val="0063280A"/>
    <w:rsid w:val="00632CC5"/>
    <w:rsid w:val="00633795"/>
    <w:rsid w:val="00633FF5"/>
    <w:rsid w:val="00635002"/>
    <w:rsid w:val="00635310"/>
    <w:rsid w:val="006403FC"/>
    <w:rsid w:val="00641A9A"/>
    <w:rsid w:val="00641ADD"/>
    <w:rsid w:val="00643064"/>
    <w:rsid w:val="00645E4C"/>
    <w:rsid w:val="00645FDA"/>
    <w:rsid w:val="00647F1D"/>
    <w:rsid w:val="0065221C"/>
    <w:rsid w:val="00652FE8"/>
    <w:rsid w:val="006542D6"/>
    <w:rsid w:val="00656180"/>
    <w:rsid w:val="00656EF8"/>
    <w:rsid w:val="00657E6B"/>
    <w:rsid w:val="006613A3"/>
    <w:rsid w:val="00661942"/>
    <w:rsid w:val="00661E5A"/>
    <w:rsid w:val="00662304"/>
    <w:rsid w:val="00663701"/>
    <w:rsid w:val="006650DC"/>
    <w:rsid w:val="006666B5"/>
    <w:rsid w:val="006667E5"/>
    <w:rsid w:val="00666FE0"/>
    <w:rsid w:val="006704AD"/>
    <w:rsid w:val="00670915"/>
    <w:rsid w:val="00671522"/>
    <w:rsid w:val="00671B18"/>
    <w:rsid w:val="0067327C"/>
    <w:rsid w:val="00674519"/>
    <w:rsid w:val="00674D57"/>
    <w:rsid w:val="00674DBB"/>
    <w:rsid w:val="006760FA"/>
    <w:rsid w:val="00680393"/>
    <w:rsid w:val="00680661"/>
    <w:rsid w:val="00681B94"/>
    <w:rsid w:val="00682170"/>
    <w:rsid w:val="00682946"/>
    <w:rsid w:val="006833E5"/>
    <w:rsid w:val="006841F3"/>
    <w:rsid w:val="00684943"/>
    <w:rsid w:val="006854EC"/>
    <w:rsid w:val="00685DB6"/>
    <w:rsid w:val="0068600F"/>
    <w:rsid w:val="00686186"/>
    <w:rsid w:val="006878DF"/>
    <w:rsid w:val="0069138F"/>
    <w:rsid w:val="006923C8"/>
    <w:rsid w:val="00693AD2"/>
    <w:rsid w:val="006A137D"/>
    <w:rsid w:val="006A1680"/>
    <w:rsid w:val="006A3962"/>
    <w:rsid w:val="006A46B2"/>
    <w:rsid w:val="006A4963"/>
    <w:rsid w:val="006A5B9F"/>
    <w:rsid w:val="006A5CC2"/>
    <w:rsid w:val="006B317D"/>
    <w:rsid w:val="006B339E"/>
    <w:rsid w:val="006B42BA"/>
    <w:rsid w:val="006B469E"/>
    <w:rsid w:val="006B600B"/>
    <w:rsid w:val="006B617C"/>
    <w:rsid w:val="006B7398"/>
    <w:rsid w:val="006B7CA6"/>
    <w:rsid w:val="006C0765"/>
    <w:rsid w:val="006C0C8C"/>
    <w:rsid w:val="006C1FEE"/>
    <w:rsid w:val="006C2F7E"/>
    <w:rsid w:val="006C46D6"/>
    <w:rsid w:val="006C500F"/>
    <w:rsid w:val="006C552B"/>
    <w:rsid w:val="006D2120"/>
    <w:rsid w:val="006D3558"/>
    <w:rsid w:val="006D39DC"/>
    <w:rsid w:val="006D48C9"/>
    <w:rsid w:val="006D550A"/>
    <w:rsid w:val="006D6EA5"/>
    <w:rsid w:val="006D7E6A"/>
    <w:rsid w:val="006E2CDA"/>
    <w:rsid w:val="006E6FF9"/>
    <w:rsid w:val="006E7288"/>
    <w:rsid w:val="006E742D"/>
    <w:rsid w:val="006F107C"/>
    <w:rsid w:val="006F2C47"/>
    <w:rsid w:val="006F32C0"/>
    <w:rsid w:val="006F47C8"/>
    <w:rsid w:val="006F6F00"/>
    <w:rsid w:val="006F777E"/>
    <w:rsid w:val="007008BF"/>
    <w:rsid w:val="007032CB"/>
    <w:rsid w:val="00703884"/>
    <w:rsid w:val="0070506F"/>
    <w:rsid w:val="0070617C"/>
    <w:rsid w:val="007070F0"/>
    <w:rsid w:val="007101B9"/>
    <w:rsid w:val="00713089"/>
    <w:rsid w:val="00713F45"/>
    <w:rsid w:val="007154B3"/>
    <w:rsid w:val="00716A64"/>
    <w:rsid w:val="0071719B"/>
    <w:rsid w:val="007173A1"/>
    <w:rsid w:val="0071774D"/>
    <w:rsid w:val="00720092"/>
    <w:rsid w:val="007210AA"/>
    <w:rsid w:val="0072136A"/>
    <w:rsid w:val="00722529"/>
    <w:rsid w:val="00723076"/>
    <w:rsid w:val="00723246"/>
    <w:rsid w:val="00723B25"/>
    <w:rsid w:val="00724411"/>
    <w:rsid w:val="007254D1"/>
    <w:rsid w:val="00727D87"/>
    <w:rsid w:val="00732F33"/>
    <w:rsid w:val="007338C9"/>
    <w:rsid w:val="007361B1"/>
    <w:rsid w:val="00740AE8"/>
    <w:rsid w:val="00740E8C"/>
    <w:rsid w:val="00742474"/>
    <w:rsid w:val="0074266E"/>
    <w:rsid w:val="00744B88"/>
    <w:rsid w:val="007457C2"/>
    <w:rsid w:val="007462DF"/>
    <w:rsid w:val="0074738A"/>
    <w:rsid w:val="007514E9"/>
    <w:rsid w:val="00753C68"/>
    <w:rsid w:val="00755175"/>
    <w:rsid w:val="00756884"/>
    <w:rsid w:val="00757391"/>
    <w:rsid w:val="00760176"/>
    <w:rsid w:val="00762612"/>
    <w:rsid w:val="00762B76"/>
    <w:rsid w:val="00763478"/>
    <w:rsid w:val="007640DD"/>
    <w:rsid w:val="00764914"/>
    <w:rsid w:val="00764E0F"/>
    <w:rsid w:val="007666C4"/>
    <w:rsid w:val="00766C59"/>
    <w:rsid w:val="007672CC"/>
    <w:rsid w:val="00770590"/>
    <w:rsid w:val="00771AA4"/>
    <w:rsid w:val="0077215E"/>
    <w:rsid w:val="0077229B"/>
    <w:rsid w:val="00773A55"/>
    <w:rsid w:val="0077725D"/>
    <w:rsid w:val="007776CD"/>
    <w:rsid w:val="00777A30"/>
    <w:rsid w:val="0078111A"/>
    <w:rsid w:val="00781B17"/>
    <w:rsid w:val="00782812"/>
    <w:rsid w:val="00783A6E"/>
    <w:rsid w:val="00784084"/>
    <w:rsid w:val="0078487C"/>
    <w:rsid w:val="00784B78"/>
    <w:rsid w:val="00784D28"/>
    <w:rsid w:val="00786AA8"/>
    <w:rsid w:val="007878D4"/>
    <w:rsid w:val="007913A0"/>
    <w:rsid w:val="007913B9"/>
    <w:rsid w:val="00791F48"/>
    <w:rsid w:val="007925CA"/>
    <w:rsid w:val="00793B45"/>
    <w:rsid w:val="0079670C"/>
    <w:rsid w:val="007A092D"/>
    <w:rsid w:val="007A1865"/>
    <w:rsid w:val="007A3CCE"/>
    <w:rsid w:val="007A477E"/>
    <w:rsid w:val="007A4B7C"/>
    <w:rsid w:val="007A5175"/>
    <w:rsid w:val="007A5762"/>
    <w:rsid w:val="007A6738"/>
    <w:rsid w:val="007A6994"/>
    <w:rsid w:val="007A6CB9"/>
    <w:rsid w:val="007A6F58"/>
    <w:rsid w:val="007A71BC"/>
    <w:rsid w:val="007B097F"/>
    <w:rsid w:val="007B0FC8"/>
    <w:rsid w:val="007B18A8"/>
    <w:rsid w:val="007B2F44"/>
    <w:rsid w:val="007B3252"/>
    <w:rsid w:val="007B3AB4"/>
    <w:rsid w:val="007B5494"/>
    <w:rsid w:val="007B6574"/>
    <w:rsid w:val="007B7D1A"/>
    <w:rsid w:val="007C0C77"/>
    <w:rsid w:val="007C0E92"/>
    <w:rsid w:val="007C2231"/>
    <w:rsid w:val="007C3FE3"/>
    <w:rsid w:val="007C5CF2"/>
    <w:rsid w:val="007C5EC0"/>
    <w:rsid w:val="007C7506"/>
    <w:rsid w:val="007D1EA5"/>
    <w:rsid w:val="007D1FBB"/>
    <w:rsid w:val="007D2996"/>
    <w:rsid w:val="007D5DB3"/>
    <w:rsid w:val="007D6D53"/>
    <w:rsid w:val="007E19DA"/>
    <w:rsid w:val="007E3075"/>
    <w:rsid w:val="007E35E3"/>
    <w:rsid w:val="007E5D9E"/>
    <w:rsid w:val="007F0376"/>
    <w:rsid w:val="007F2A76"/>
    <w:rsid w:val="007F4A49"/>
    <w:rsid w:val="007F5669"/>
    <w:rsid w:val="007F6D17"/>
    <w:rsid w:val="007F6F9E"/>
    <w:rsid w:val="008011A0"/>
    <w:rsid w:val="00805D71"/>
    <w:rsid w:val="0080655F"/>
    <w:rsid w:val="008065ED"/>
    <w:rsid w:val="008070B0"/>
    <w:rsid w:val="008079BE"/>
    <w:rsid w:val="00811FC4"/>
    <w:rsid w:val="00813FA9"/>
    <w:rsid w:val="00814B73"/>
    <w:rsid w:val="008160F6"/>
    <w:rsid w:val="00816143"/>
    <w:rsid w:val="008166B1"/>
    <w:rsid w:val="00817430"/>
    <w:rsid w:val="00817768"/>
    <w:rsid w:val="008177E6"/>
    <w:rsid w:val="00820355"/>
    <w:rsid w:val="0082176D"/>
    <w:rsid w:val="00821992"/>
    <w:rsid w:val="00822993"/>
    <w:rsid w:val="00822CA9"/>
    <w:rsid w:val="00823FFC"/>
    <w:rsid w:val="00824049"/>
    <w:rsid w:val="00824B75"/>
    <w:rsid w:val="008258A5"/>
    <w:rsid w:val="008259A9"/>
    <w:rsid w:val="008279E3"/>
    <w:rsid w:val="00827DE4"/>
    <w:rsid w:val="0083055C"/>
    <w:rsid w:val="00831C5D"/>
    <w:rsid w:val="00832B1C"/>
    <w:rsid w:val="00833BFD"/>
    <w:rsid w:val="00833DC6"/>
    <w:rsid w:val="00834676"/>
    <w:rsid w:val="00835BE9"/>
    <w:rsid w:val="00835EA1"/>
    <w:rsid w:val="00841265"/>
    <w:rsid w:val="00843C57"/>
    <w:rsid w:val="00846C16"/>
    <w:rsid w:val="008473FD"/>
    <w:rsid w:val="00847761"/>
    <w:rsid w:val="00851223"/>
    <w:rsid w:val="008525BE"/>
    <w:rsid w:val="0085378C"/>
    <w:rsid w:val="00854A8E"/>
    <w:rsid w:val="0085521D"/>
    <w:rsid w:val="00856868"/>
    <w:rsid w:val="008568A3"/>
    <w:rsid w:val="00857222"/>
    <w:rsid w:val="00857E0A"/>
    <w:rsid w:val="00860227"/>
    <w:rsid w:val="00860A57"/>
    <w:rsid w:val="00860CC8"/>
    <w:rsid w:val="00861475"/>
    <w:rsid w:val="00862696"/>
    <w:rsid w:val="00862B6F"/>
    <w:rsid w:val="00863564"/>
    <w:rsid w:val="00864B0A"/>
    <w:rsid w:val="00864B5E"/>
    <w:rsid w:val="00864FBD"/>
    <w:rsid w:val="00865103"/>
    <w:rsid w:val="00865F61"/>
    <w:rsid w:val="00866CB2"/>
    <w:rsid w:val="00866D49"/>
    <w:rsid w:val="008673FB"/>
    <w:rsid w:val="00867B91"/>
    <w:rsid w:val="00870256"/>
    <w:rsid w:val="008708AC"/>
    <w:rsid w:val="008709F1"/>
    <w:rsid w:val="008729F9"/>
    <w:rsid w:val="008739CC"/>
    <w:rsid w:val="008763BF"/>
    <w:rsid w:val="00877EF4"/>
    <w:rsid w:val="0088014F"/>
    <w:rsid w:val="00880F0A"/>
    <w:rsid w:val="00881C21"/>
    <w:rsid w:val="00881D0B"/>
    <w:rsid w:val="00882604"/>
    <w:rsid w:val="008839E3"/>
    <w:rsid w:val="0088457B"/>
    <w:rsid w:val="008864B6"/>
    <w:rsid w:val="008878F4"/>
    <w:rsid w:val="0089007B"/>
    <w:rsid w:val="008924B0"/>
    <w:rsid w:val="00894DD3"/>
    <w:rsid w:val="0089647B"/>
    <w:rsid w:val="008965FE"/>
    <w:rsid w:val="008970FC"/>
    <w:rsid w:val="008A08BD"/>
    <w:rsid w:val="008A0F15"/>
    <w:rsid w:val="008A2DCF"/>
    <w:rsid w:val="008A3A26"/>
    <w:rsid w:val="008A4999"/>
    <w:rsid w:val="008A7193"/>
    <w:rsid w:val="008A7209"/>
    <w:rsid w:val="008A79AF"/>
    <w:rsid w:val="008A7F65"/>
    <w:rsid w:val="008B1116"/>
    <w:rsid w:val="008B117D"/>
    <w:rsid w:val="008B26C9"/>
    <w:rsid w:val="008B35A2"/>
    <w:rsid w:val="008B402E"/>
    <w:rsid w:val="008B4F4E"/>
    <w:rsid w:val="008B54EB"/>
    <w:rsid w:val="008B5CD8"/>
    <w:rsid w:val="008C10D9"/>
    <w:rsid w:val="008C4E5A"/>
    <w:rsid w:val="008D1678"/>
    <w:rsid w:val="008D1A41"/>
    <w:rsid w:val="008D2D0A"/>
    <w:rsid w:val="008D4A94"/>
    <w:rsid w:val="008D4C91"/>
    <w:rsid w:val="008D516F"/>
    <w:rsid w:val="008D529D"/>
    <w:rsid w:val="008D5F44"/>
    <w:rsid w:val="008D7B05"/>
    <w:rsid w:val="008E10D4"/>
    <w:rsid w:val="008E13C7"/>
    <w:rsid w:val="008E3E73"/>
    <w:rsid w:val="008E6076"/>
    <w:rsid w:val="008E60B3"/>
    <w:rsid w:val="008E6C35"/>
    <w:rsid w:val="008E72DC"/>
    <w:rsid w:val="008E7428"/>
    <w:rsid w:val="008F040F"/>
    <w:rsid w:val="008F10C2"/>
    <w:rsid w:val="008F21AF"/>
    <w:rsid w:val="008F2D72"/>
    <w:rsid w:val="008F39A4"/>
    <w:rsid w:val="008F479A"/>
    <w:rsid w:val="008F49F9"/>
    <w:rsid w:val="008F4AA4"/>
    <w:rsid w:val="008F5E34"/>
    <w:rsid w:val="008F5F83"/>
    <w:rsid w:val="008F7127"/>
    <w:rsid w:val="00900DF3"/>
    <w:rsid w:val="0090123E"/>
    <w:rsid w:val="00901743"/>
    <w:rsid w:val="009023D1"/>
    <w:rsid w:val="00902B75"/>
    <w:rsid w:val="00902FC4"/>
    <w:rsid w:val="00905E9C"/>
    <w:rsid w:val="0090698A"/>
    <w:rsid w:val="00907467"/>
    <w:rsid w:val="00907E20"/>
    <w:rsid w:val="0091126D"/>
    <w:rsid w:val="00911C23"/>
    <w:rsid w:val="00915529"/>
    <w:rsid w:val="00916541"/>
    <w:rsid w:val="00921392"/>
    <w:rsid w:val="00921BE3"/>
    <w:rsid w:val="00921F96"/>
    <w:rsid w:val="009239B2"/>
    <w:rsid w:val="00925331"/>
    <w:rsid w:val="00925C6C"/>
    <w:rsid w:val="00926473"/>
    <w:rsid w:val="00927C2B"/>
    <w:rsid w:val="009322EE"/>
    <w:rsid w:val="00933538"/>
    <w:rsid w:val="00934C67"/>
    <w:rsid w:val="00941BF5"/>
    <w:rsid w:val="00941D75"/>
    <w:rsid w:val="00942E96"/>
    <w:rsid w:val="009431E6"/>
    <w:rsid w:val="00947290"/>
    <w:rsid w:val="009476F0"/>
    <w:rsid w:val="0095024D"/>
    <w:rsid w:val="00951C77"/>
    <w:rsid w:val="00951C8F"/>
    <w:rsid w:val="00953A62"/>
    <w:rsid w:val="009540A3"/>
    <w:rsid w:val="0095471C"/>
    <w:rsid w:val="00955BDE"/>
    <w:rsid w:val="00956940"/>
    <w:rsid w:val="00956BD3"/>
    <w:rsid w:val="00957B31"/>
    <w:rsid w:val="00957FDD"/>
    <w:rsid w:val="00960205"/>
    <w:rsid w:val="00961F84"/>
    <w:rsid w:val="0096250C"/>
    <w:rsid w:val="00964083"/>
    <w:rsid w:val="00966AE3"/>
    <w:rsid w:val="009703B6"/>
    <w:rsid w:val="00971A02"/>
    <w:rsid w:val="00971F12"/>
    <w:rsid w:val="00973D3B"/>
    <w:rsid w:val="0097462D"/>
    <w:rsid w:val="009747B0"/>
    <w:rsid w:val="009749C5"/>
    <w:rsid w:val="00975C05"/>
    <w:rsid w:val="009766B9"/>
    <w:rsid w:val="009827C3"/>
    <w:rsid w:val="009832DD"/>
    <w:rsid w:val="00984F39"/>
    <w:rsid w:val="00984F41"/>
    <w:rsid w:val="00985F00"/>
    <w:rsid w:val="00987D4B"/>
    <w:rsid w:val="0099108D"/>
    <w:rsid w:val="00993B55"/>
    <w:rsid w:val="00994583"/>
    <w:rsid w:val="009947FE"/>
    <w:rsid w:val="00994B2F"/>
    <w:rsid w:val="009A0588"/>
    <w:rsid w:val="009A10B4"/>
    <w:rsid w:val="009A2E02"/>
    <w:rsid w:val="009A3798"/>
    <w:rsid w:val="009A3B1C"/>
    <w:rsid w:val="009A4929"/>
    <w:rsid w:val="009A5B14"/>
    <w:rsid w:val="009B012D"/>
    <w:rsid w:val="009B0151"/>
    <w:rsid w:val="009B0413"/>
    <w:rsid w:val="009B4285"/>
    <w:rsid w:val="009B6743"/>
    <w:rsid w:val="009B6873"/>
    <w:rsid w:val="009B7A17"/>
    <w:rsid w:val="009C02F2"/>
    <w:rsid w:val="009C10EC"/>
    <w:rsid w:val="009C1A53"/>
    <w:rsid w:val="009C216A"/>
    <w:rsid w:val="009C282D"/>
    <w:rsid w:val="009C2A4D"/>
    <w:rsid w:val="009C4542"/>
    <w:rsid w:val="009C783D"/>
    <w:rsid w:val="009D06F1"/>
    <w:rsid w:val="009D10C1"/>
    <w:rsid w:val="009D21B9"/>
    <w:rsid w:val="009D22F3"/>
    <w:rsid w:val="009D4549"/>
    <w:rsid w:val="009D4DAC"/>
    <w:rsid w:val="009D4EEF"/>
    <w:rsid w:val="009D51D1"/>
    <w:rsid w:val="009D532A"/>
    <w:rsid w:val="009D54E5"/>
    <w:rsid w:val="009D68E7"/>
    <w:rsid w:val="009D6BAD"/>
    <w:rsid w:val="009D758D"/>
    <w:rsid w:val="009E0FC6"/>
    <w:rsid w:val="009E19AA"/>
    <w:rsid w:val="009E1A6F"/>
    <w:rsid w:val="009E1D32"/>
    <w:rsid w:val="009E2C14"/>
    <w:rsid w:val="009E2DC3"/>
    <w:rsid w:val="009E2F1C"/>
    <w:rsid w:val="009E51CE"/>
    <w:rsid w:val="009E521C"/>
    <w:rsid w:val="009E574D"/>
    <w:rsid w:val="009E646C"/>
    <w:rsid w:val="009E64C0"/>
    <w:rsid w:val="009E7710"/>
    <w:rsid w:val="009F0750"/>
    <w:rsid w:val="009F20B1"/>
    <w:rsid w:val="009F3B79"/>
    <w:rsid w:val="009F436A"/>
    <w:rsid w:val="009F4E73"/>
    <w:rsid w:val="009F5622"/>
    <w:rsid w:val="009F56DE"/>
    <w:rsid w:val="009F5AA4"/>
    <w:rsid w:val="009F6DF6"/>
    <w:rsid w:val="009F7063"/>
    <w:rsid w:val="009F7C5B"/>
    <w:rsid w:val="00A00E8F"/>
    <w:rsid w:val="00A0119D"/>
    <w:rsid w:val="00A04069"/>
    <w:rsid w:val="00A045B4"/>
    <w:rsid w:val="00A0489D"/>
    <w:rsid w:val="00A0541A"/>
    <w:rsid w:val="00A059B2"/>
    <w:rsid w:val="00A06825"/>
    <w:rsid w:val="00A0736D"/>
    <w:rsid w:val="00A0741D"/>
    <w:rsid w:val="00A11424"/>
    <w:rsid w:val="00A12200"/>
    <w:rsid w:val="00A134A1"/>
    <w:rsid w:val="00A1439E"/>
    <w:rsid w:val="00A15F80"/>
    <w:rsid w:val="00A160DB"/>
    <w:rsid w:val="00A1782F"/>
    <w:rsid w:val="00A179C4"/>
    <w:rsid w:val="00A17A2C"/>
    <w:rsid w:val="00A21453"/>
    <w:rsid w:val="00A2208B"/>
    <w:rsid w:val="00A24F29"/>
    <w:rsid w:val="00A2511C"/>
    <w:rsid w:val="00A25DF8"/>
    <w:rsid w:val="00A2797D"/>
    <w:rsid w:val="00A30641"/>
    <w:rsid w:val="00A31639"/>
    <w:rsid w:val="00A3265B"/>
    <w:rsid w:val="00A33E20"/>
    <w:rsid w:val="00A34678"/>
    <w:rsid w:val="00A34D9A"/>
    <w:rsid w:val="00A35CD7"/>
    <w:rsid w:val="00A3622B"/>
    <w:rsid w:val="00A37E91"/>
    <w:rsid w:val="00A40A23"/>
    <w:rsid w:val="00A40E7F"/>
    <w:rsid w:val="00A43232"/>
    <w:rsid w:val="00A43B24"/>
    <w:rsid w:val="00A43ED8"/>
    <w:rsid w:val="00A46351"/>
    <w:rsid w:val="00A4775B"/>
    <w:rsid w:val="00A501DF"/>
    <w:rsid w:val="00A5033B"/>
    <w:rsid w:val="00A5492D"/>
    <w:rsid w:val="00A553C4"/>
    <w:rsid w:val="00A55DF2"/>
    <w:rsid w:val="00A56BA1"/>
    <w:rsid w:val="00A572E3"/>
    <w:rsid w:val="00A619FB"/>
    <w:rsid w:val="00A62E52"/>
    <w:rsid w:val="00A640A7"/>
    <w:rsid w:val="00A644F2"/>
    <w:rsid w:val="00A66338"/>
    <w:rsid w:val="00A66B78"/>
    <w:rsid w:val="00A70279"/>
    <w:rsid w:val="00A7047E"/>
    <w:rsid w:val="00A727E6"/>
    <w:rsid w:val="00A747A0"/>
    <w:rsid w:val="00A74BC6"/>
    <w:rsid w:val="00A75197"/>
    <w:rsid w:val="00A8002E"/>
    <w:rsid w:val="00A8026B"/>
    <w:rsid w:val="00A8158E"/>
    <w:rsid w:val="00A8251B"/>
    <w:rsid w:val="00A82C66"/>
    <w:rsid w:val="00A82ECA"/>
    <w:rsid w:val="00A849E6"/>
    <w:rsid w:val="00A86465"/>
    <w:rsid w:val="00A9001A"/>
    <w:rsid w:val="00A90791"/>
    <w:rsid w:val="00A94C40"/>
    <w:rsid w:val="00A94D2D"/>
    <w:rsid w:val="00A969D6"/>
    <w:rsid w:val="00A97E13"/>
    <w:rsid w:val="00AA03EA"/>
    <w:rsid w:val="00AA1E33"/>
    <w:rsid w:val="00AA2587"/>
    <w:rsid w:val="00AA2F32"/>
    <w:rsid w:val="00AA31C2"/>
    <w:rsid w:val="00AA5A4E"/>
    <w:rsid w:val="00AA684C"/>
    <w:rsid w:val="00AA7119"/>
    <w:rsid w:val="00AA79B2"/>
    <w:rsid w:val="00AB0875"/>
    <w:rsid w:val="00AB1D2C"/>
    <w:rsid w:val="00AB275D"/>
    <w:rsid w:val="00AB3C0D"/>
    <w:rsid w:val="00AB61F6"/>
    <w:rsid w:val="00AC1278"/>
    <w:rsid w:val="00AC329D"/>
    <w:rsid w:val="00AC3FF4"/>
    <w:rsid w:val="00AC4259"/>
    <w:rsid w:val="00AC47B0"/>
    <w:rsid w:val="00AC47DB"/>
    <w:rsid w:val="00AC4A15"/>
    <w:rsid w:val="00AC6E0B"/>
    <w:rsid w:val="00AC76AD"/>
    <w:rsid w:val="00AD25E7"/>
    <w:rsid w:val="00AD3414"/>
    <w:rsid w:val="00AD49C2"/>
    <w:rsid w:val="00AD6E71"/>
    <w:rsid w:val="00AE00C3"/>
    <w:rsid w:val="00AE0D65"/>
    <w:rsid w:val="00AE2D13"/>
    <w:rsid w:val="00AE3E19"/>
    <w:rsid w:val="00AE3E8A"/>
    <w:rsid w:val="00AE4E2C"/>
    <w:rsid w:val="00AE5535"/>
    <w:rsid w:val="00AE57E1"/>
    <w:rsid w:val="00AE67B5"/>
    <w:rsid w:val="00AE67D0"/>
    <w:rsid w:val="00AE6807"/>
    <w:rsid w:val="00AF211C"/>
    <w:rsid w:val="00AF2492"/>
    <w:rsid w:val="00AF270E"/>
    <w:rsid w:val="00AF294D"/>
    <w:rsid w:val="00AF51C9"/>
    <w:rsid w:val="00AF601A"/>
    <w:rsid w:val="00AF6CB8"/>
    <w:rsid w:val="00AF7CB9"/>
    <w:rsid w:val="00B01F9D"/>
    <w:rsid w:val="00B031E6"/>
    <w:rsid w:val="00B0364D"/>
    <w:rsid w:val="00B0437B"/>
    <w:rsid w:val="00B04856"/>
    <w:rsid w:val="00B04A10"/>
    <w:rsid w:val="00B05C21"/>
    <w:rsid w:val="00B127CB"/>
    <w:rsid w:val="00B12DD2"/>
    <w:rsid w:val="00B13186"/>
    <w:rsid w:val="00B1611A"/>
    <w:rsid w:val="00B16C49"/>
    <w:rsid w:val="00B170AF"/>
    <w:rsid w:val="00B1754D"/>
    <w:rsid w:val="00B218AF"/>
    <w:rsid w:val="00B2370E"/>
    <w:rsid w:val="00B23830"/>
    <w:rsid w:val="00B247B4"/>
    <w:rsid w:val="00B2486E"/>
    <w:rsid w:val="00B25BCD"/>
    <w:rsid w:val="00B27A18"/>
    <w:rsid w:val="00B3019C"/>
    <w:rsid w:val="00B308FD"/>
    <w:rsid w:val="00B320D9"/>
    <w:rsid w:val="00B32A3C"/>
    <w:rsid w:val="00B33389"/>
    <w:rsid w:val="00B34C6D"/>
    <w:rsid w:val="00B36433"/>
    <w:rsid w:val="00B40174"/>
    <w:rsid w:val="00B416DC"/>
    <w:rsid w:val="00B4491E"/>
    <w:rsid w:val="00B52872"/>
    <w:rsid w:val="00B52F0F"/>
    <w:rsid w:val="00B53F17"/>
    <w:rsid w:val="00B54A5B"/>
    <w:rsid w:val="00B55BC5"/>
    <w:rsid w:val="00B56E88"/>
    <w:rsid w:val="00B60987"/>
    <w:rsid w:val="00B637E6"/>
    <w:rsid w:val="00B651F2"/>
    <w:rsid w:val="00B65552"/>
    <w:rsid w:val="00B67D2F"/>
    <w:rsid w:val="00B704CF"/>
    <w:rsid w:val="00B75F4F"/>
    <w:rsid w:val="00B76173"/>
    <w:rsid w:val="00B76A4A"/>
    <w:rsid w:val="00B80F47"/>
    <w:rsid w:val="00B83D7C"/>
    <w:rsid w:val="00B8421B"/>
    <w:rsid w:val="00B872B9"/>
    <w:rsid w:val="00B873A7"/>
    <w:rsid w:val="00B8775F"/>
    <w:rsid w:val="00B907B1"/>
    <w:rsid w:val="00B9450C"/>
    <w:rsid w:val="00B947E2"/>
    <w:rsid w:val="00B95AEF"/>
    <w:rsid w:val="00B96FDF"/>
    <w:rsid w:val="00B974BC"/>
    <w:rsid w:val="00B97B5B"/>
    <w:rsid w:val="00BA1B91"/>
    <w:rsid w:val="00BA1E90"/>
    <w:rsid w:val="00BA6002"/>
    <w:rsid w:val="00BA6C7B"/>
    <w:rsid w:val="00BA7630"/>
    <w:rsid w:val="00BA7C6F"/>
    <w:rsid w:val="00BB0C92"/>
    <w:rsid w:val="00BB2E2E"/>
    <w:rsid w:val="00BB3987"/>
    <w:rsid w:val="00BB3DB9"/>
    <w:rsid w:val="00BB62E5"/>
    <w:rsid w:val="00BB7AEF"/>
    <w:rsid w:val="00BC033A"/>
    <w:rsid w:val="00BC2F92"/>
    <w:rsid w:val="00BC324F"/>
    <w:rsid w:val="00BC3334"/>
    <w:rsid w:val="00BC3D73"/>
    <w:rsid w:val="00BC3EEF"/>
    <w:rsid w:val="00BC466F"/>
    <w:rsid w:val="00BC527D"/>
    <w:rsid w:val="00BC56F4"/>
    <w:rsid w:val="00BC6DDA"/>
    <w:rsid w:val="00BC6F36"/>
    <w:rsid w:val="00BC745E"/>
    <w:rsid w:val="00BD00E1"/>
    <w:rsid w:val="00BD01FB"/>
    <w:rsid w:val="00BD06B3"/>
    <w:rsid w:val="00BD208F"/>
    <w:rsid w:val="00BD244A"/>
    <w:rsid w:val="00BD2B48"/>
    <w:rsid w:val="00BD372B"/>
    <w:rsid w:val="00BD41ED"/>
    <w:rsid w:val="00BD4F0C"/>
    <w:rsid w:val="00BD57A2"/>
    <w:rsid w:val="00BD5831"/>
    <w:rsid w:val="00BD5911"/>
    <w:rsid w:val="00BD5E30"/>
    <w:rsid w:val="00BD5E4D"/>
    <w:rsid w:val="00BD6C29"/>
    <w:rsid w:val="00BD77F0"/>
    <w:rsid w:val="00BE1775"/>
    <w:rsid w:val="00BE18EF"/>
    <w:rsid w:val="00BE24EC"/>
    <w:rsid w:val="00BE2770"/>
    <w:rsid w:val="00BE2DF6"/>
    <w:rsid w:val="00BE2F26"/>
    <w:rsid w:val="00BE38CE"/>
    <w:rsid w:val="00BE3CC1"/>
    <w:rsid w:val="00BE415C"/>
    <w:rsid w:val="00BE715F"/>
    <w:rsid w:val="00BF0817"/>
    <w:rsid w:val="00BF2AAA"/>
    <w:rsid w:val="00BF3D62"/>
    <w:rsid w:val="00BF3E4C"/>
    <w:rsid w:val="00BF5004"/>
    <w:rsid w:val="00BF51B0"/>
    <w:rsid w:val="00BF630F"/>
    <w:rsid w:val="00BF724F"/>
    <w:rsid w:val="00BF7A1F"/>
    <w:rsid w:val="00C0044A"/>
    <w:rsid w:val="00C01579"/>
    <w:rsid w:val="00C02835"/>
    <w:rsid w:val="00C030C3"/>
    <w:rsid w:val="00C04DD1"/>
    <w:rsid w:val="00C0500B"/>
    <w:rsid w:val="00C05B76"/>
    <w:rsid w:val="00C07440"/>
    <w:rsid w:val="00C07485"/>
    <w:rsid w:val="00C078BF"/>
    <w:rsid w:val="00C1381F"/>
    <w:rsid w:val="00C15B38"/>
    <w:rsid w:val="00C20B3A"/>
    <w:rsid w:val="00C23142"/>
    <w:rsid w:val="00C24E45"/>
    <w:rsid w:val="00C27E30"/>
    <w:rsid w:val="00C31BDB"/>
    <w:rsid w:val="00C32823"/>
    <w:rsid w:val="00C3382C"/>
    <w:rsid w:val="00C33CBD"/>
    <w:rsid w:val="00C34925"/>
    <w:rsid w:val="00C36C46"/>
    <w:rsid w:val="00C370AB"/>
    <w:rsid w:val="00C42036"/>
    <w:rsid w:val="00C440FC"/>
    <w:rsid w:val="00C44D15"/>
    <w:rsid w:val="00C46998"/>
    <w:rsid w:val="00C46C00"/>
    <w:rsid w:val="00C479E2"/>
    <w:rsid w:val="00C47E18"/>
    <w:rsid w:val="00C47E7F"/>
    <w:rsid w:val="00C50207"/>
    <w:rsid w:val="00C502CC"/>
    <w:rsid w:val="00C504BC"/>
    <w:rsid w:val="00C536EA"/>
    <w:rsid w:val="00C53D78"/>
    <w:rsid w:val="00C54D3D"/>
    <w:rsid w:val="00C54F61"/>
    <w:rsid w:val="00C55A04"/>
    <w:rsid w:val="00C57A3D"/>
    <w:rsid w:val="00C6114B"/>
    <w:rsid w:val="00C627DD"/>
    <w:rsid w:val="00C6496F"/>
    <w:rsid w:val="00C65766"/>
    <w:rsid w:val="00C66C97"/>
    <w:rsid w:val="00C67614"/>
    <w:rsid w:val="00C707E0"/>
    <w:rsid w:val="00C70978"/>
    <w:rsid w:val="00C718BF"/>
    <w:rsid w:val="00C723D1"/>
    <w:rsid w:val="00C723D9"/>
    <w:rsid w:val="00C7384F"/>
    <w:rsid w:val="00C747D7"/>
    <w:rsid w:val="00C74DDE"/>
    <w:rsid w:val="00C768D0"/>
    <w:rsid w:val="00C77125"/>
    <w:rsid w:val="00C77715"/>
    <w:rsid w:val="00C81D4A"/>
    <w:rsid w:val="00C8256C"/>
    <w:rsid w:val="00C8350A"/>
    <w:rsid w:val="00C83C06"/>
    <w:rsid w:val="00C86398"/>
    <w:rsid w:val="00C87192"/>
    <w:rsid w:val="00C909A6"/>
    <w:rsid w:val="00C918FC"/>
    <w:rsid w:val="00C91FB9"/>
    <w:rsid w:val="00C93659"/>
    <w:rsid w:val="00C9460F"/>
    <w:rsid w:val="00C958E5"/>
    <w:rsid w:val="00C95EE0"/>
    <w:rsid w:val="00CA04F2"/>
    <w:rsid w:val="00CA06C6"/>
    <w:rsid w:val="00CA22EF"/>
    <w:rsid w:val="00CA24C1"/>
    <w:rsid w:val="00CA3D27"/>
    <w:rsid w:val="00CA45EC"/>
    <w:rsid w:val="00CA4775"/>
    <w:rsid w:val="00CA61E4"/>
    <w:rsid w:val="00CA6ACF"/>
    <w:rsid w:val="00CA7983"/>
    <w:rsid w:val="00CB0DCB"/>
    <w:rsid w:val="00CB1987"/>
    <w:rsid w:val="00CB3B33"/>
    <w:rsid w:val="00CB3D03"/>
    <w:rsid w:val="00CB426B"/>
    <w:rsid w:val="00CB442B"/>
    <w:rsid w:val="00CB5307"/>
    <w:rsid w:val="00CB7C25"/>
    <w:rsid w:val="00CB7E71"/>
    <w:rsid w:val="00CC05EE"/>
    <w:rsid w:val="00CC0FF1"/>
    <w:rsid w:val="00CC203F"/>
    <w:rsid w:val="00CC2094"/>
    <w:rsid w:val="00CC25B3"/>
    <w:rsid w:val="00CC35DE"/>
    <w:rsid w:val="00CC4D84"/>
    <w:rsid w:val="00CC5B4D"/>
    <w:rsid w:val="00CC6D5E"/>
    <w:rsid w:val="00CD1C23"/>
    <w:rsid w:val="00CD349C"/>
    <w:rsid w:val="00CD3E97"/>
    <w:rsid w:val="00CD3F85"/>
    <w:rsid w:val="00CD5FA6"/>
    <w:rsid w:val="00CD67A5"/>
    <w:rsid w:val="00CE0563"/>
    <w:rsid w:val="00CE2E08"/>
    <w:rsid w:val="00CE3B21"/>
    <w:rsid w:val="00CF03D0"/>
    <w:rsid w:val="00CF06FF"/>
    <w:rsid w:val="00CF1360"/>
    <w:rsid w:val="00CF166B"/>
    <w:rsid w:val="00CF1949"/>
    <w:rsid w:val="00CF3A89"/>
    <w:rsid w:val="00CF3D13"/>
    <w:rsid w:val="00CF4DC2"/>
    <w:rsid w:val="00CF4FF0"/>
    <w:rsid w:val="00CF7CA7"/>
    <w:rsid w:val="00D029E0"/>
    <w:rsid w:val="00D03064"/>
    <w:rsid w:val="00D040FF"/>
    <w:rsid w:val="00D0589A"/>
    <w:rsid w:val="00D0594A"/>
    <w:rsid w:val="00D06434"/>
    <w:rsid w:val="00D074AB"/>
    <w:rsid w:val="00D07AE0"/>
    <w:rsid w:val="00D112AC"/>
    <w:rsid w:val="00D144BF"/>
    <w:rsid w:val="00D156ED"/>
    <w:rsid w:val="00D16E7A"/>
    <w:rsid w:val="00D16F9F"/>
    <w:rsid w:val="00D17872"/>
    <w:rsid w:val="00D20ED7"/>
    <w:rsid w:val="00D21B21"/>
    <w:rsid w:val="00D21F21"/>
    <w:rsid w:val="00D23628"/>
    <w:rsid w:val="00D2472D"/>
    <w:rsid w:val="00D2482E"/>
    <w:rsid w:val="00D25E1A"/>
    <w:rsid w:val="00D2630C"/>
    <w:rsid w:val="00D2687B"/>
    <w:rsid w:val="00D308CA"/>
    <w:rsid w:val="00D32B2A"/>
    <w:rsid w:val="00D35E39"/>
    <w:rsid w:val="00D3689C"/>
    <w:rsid w:val="00D36B68"/>
    <w:rsid w:val="00D37285"/>
    <w:rsid w:val="00D41A2B"/>
    <w:rsid w:val="00D4250D"/>
    <w:rsid w:val="00D4270E"/>
    <w:rsid w:val="00D42A2A"/>
    <w:rsid w:val="00D42C38"/>
    <w:rsid w:val="00D42F2E"/>
    <w:rsid w:val="00D43B76"/>
    <w:rsid w:val="00D45525"/>
    <w:rsid w:val="00D45597"/>
    <w:rsid w:val="00D46D47"/>
    <w:rsid w:val="00D47D32"/>
    <w:rsid w:val="00D47DFE"/>
    <w:rsid w:val="00D501FF"/>
    <w:rsid w:val="00D5034D"/>
    <w:rsid w:val="00D518D5"/>
    <w:rsid w:val="00D51D2E"/>
    <w:rsid w:val="00D51EF8"/>
    <w:rsid w:val="00D5273A"/>
    <w:rsid w:val="00D54E03"/>
    <w:rsid w:val="00D54E40"/>
    <w:rsid w:val="00D55128"/>
    <w:rsid w:val="00D567D0"/>
    <w:rsid w:val="00D6025B"/>
    <w:rsid w:val="00D61400"/>
    <w:rsid w:val="00D6194B"/>
    <w:rsid w:val="00D62593"/>
    <w:rsid w:val="00D6275A"/>
    <w:rsid w:val="00D63247"/>
    <w:rsid w:val="00D63792"/>
    <w:rsid w:val="00D63922"/>
    <w:rsid w:val="00D7050F"/>
    <w:rsid w:val="00D712A2"/>
    <w:rsid w:val="00D71396"/>
    <w:rsid w:val="00D714BA"/>
    <w:rsid w:val="00D72529"/>
    <w:rsid w:val="00D726A1"/>
    <w:rsid w:val="00D73AB7"/>
    <w:rsid w:val="00D73F1E"/>
    <w:rsid w:val="00D74229"/>
    <w:rsid w:val="00D754C7"/>
    <w:rsid w:val="00D75CFB"/>
    <w:rsid w:val="00D75E46"/>
    <w:rsid w:val="00D7766B"/>
    <w:rsid w:val="00D777B7"/>
    <w:rsid w:val="00D80EDA"/>
    <w:rsid w:val="00D82623"/>
    <w:rsid w:val="00D832EA"/>
    <w:rsid w:val="00D83927"/>
    <w:rsid w:val="00D84CE4"/>
    <w:rsid w:val="00D8673D"/>
    <w:rsid w:val="00D87241"/>
    <w:rsid w:val="00D9176E"/>
    <w:rsid w:val="00D9457A"/>
    <w:rsid w:val="00D9530A"/>
    <w:rsid w:val="00D958BA"/>
    <w:rsid w:val="00D95B1B"/>
    <w:rsid w:val="00D974D2"/>
    <w:rsid w:val="00DA085D"/>
    <w:rsid w:val="00DA16D4"/>
    <w:rsid w:val="00DA3B1E"/>
    <w:rsid w:val="00DA588A"/>
    <w:rsid w:val="00DA5B82"/>
    <w:rsid w:val="00DA5E1B"/>
    <w:rsid w:val="00DA5EFE"/>
    <w:rsid w:val="00DA63FA"/>
    <w:rsid w:val="00DA7F95"/>
    <w:rsid w:val="00DA7FD5"/>
    <w:rsid w:val="00DB0057"/>
    <w:rsid w:val="00DB249D"/>
    <w:rsid w:val="00DB36F4"/>
    <w:rsid w:val="00DB648C"/>
    <w:rsid w:val="00DB66B4"/>
    <w:rsid w:val="00DB7556"/>
    <w:rsid w:val="00DC0B96"/>
    <w:rsid w:val="00DC139F"/>
    <w:rsid w:val="00DC41EF"/>
    <w:rsid w:val="00DC432A"/>
    <w:rsid w:val="00DC57A0"/>
    <w:rsid w:val="00DC5CF0"/>
    <w:rsid w:val="00DC6A07"/>
    <w:rsid w:val="00DD0B36"/>
    <w:rsid w:val="00DD1677"/>
    <w:rsid w:val="00DD2A23"/>
    <w:rsid w:val="00DD499A"/>
    <w:rsid w:val="00DD52D9"/>
    <w:rsid w:val="00DD55B6"/>
    <w:rsid w:val="00DD619D"/>
    <w:rsid w:val="00DD687F"/>
    <w:rsid w:val="00DD71C7"/>
    <w:rsid w:val="00DD71FD"/>
    <w:rsid w:val="00DE0A9C"/>
    <w:rsid w:val="00DE0FEE"/>
    <w:rsid w:val="00DE14D9"/>
    <w:rsid w:val="00DE307B"/>
    <w:rsid w:val="00DE3218"/>
    <w:rsid w:val="00DE32F1"/>
    <w:rsid w:val="00DE4166"/>
    <w:rsid w:val="00DE44FD"/>
    <w:rsid w:val="00DE5E6B"/>
    <w:rsid w:val="00DE7C61"/>
    <w:rsid w:val="00DF3678"/>
    <w:rsid w:val="00DF5956"/>
    <w:rsid w:val="00DF6274"/>
    <w:rsid w:val="00DF6F47"/>
    <w:rsid w:val="00DF781C"/>
    <w:rsid w:val="00DF79AD"/>
    <w:rsid w:val="00E026B9"/>
    <w:rsid w:val="00E029D5"/>
    <w:rsid w:val="00E0456D"/>
    <w:rsid w:val="00E07F1C"/>
    <w:rsid w:val="00E11AAD"/>
    <w:rsid w:val="00E14B03"/>
    <w:rsid w:val="00E15396"/>
    <w:rsid w:val="00E20137"/>
    <w:rsid w:val="00E20C67"/>
    <w:rsid w:val="00E213AA"/>
    <w:rsid w:val="00E23667"/>
    <w:rsid w:val="00E23FB0"/>
    <w:rsid w:val="00E24626"/>
    <w:rsid w:val="00E24AA8"/>
    <w:rsid w:val="00E2792A"/>
    <w:rsid w:val="00E3072E"/>
    <w:rsid w:val="00E30E86"/>
    <w:rsid w:val="00E327B3"/>
    <w:rsid w:val="00E328BD"/>
    <w:rsid w:val="00E33471"/>
    <w:rsid w:val="00E344D8"/>
    <w:rsid w:val="00E34560"/>
    <w:rsid w:val="00E346D3"/>
    <w:rsid w:val="00E34E64"/>
    <w:rsid w:val="00E36F1F"/>
    <w:rsid w:val="00E3724F"/>
    <w:rsid w:val="00E37E47"/>
    <w:rsid w:val="00E403E3"/>
    <w:rsid w:val="00E41136"/>
    <w:rsid w:val="00E4177B"/>
    <w:rsid w:val="00E42250"/>
    <w:rsid w:val="00E43B29"/>
    <w:rsid w:val="00E44FB3"/>
    <w:rsid w:val="00E44FD7"/>
    <w:rsid w:val="00E47670"/>
    <w:rsid w:val="00E47959"/>
    <w:rsid w:val="00E507A4"/>
    <w:rsid w:val="00E51DC6"/>
    <w:rsid w:val="00E526E9"/>
    <w:rsid w:val="00E532DC"/>
    <w:rsid w:val="00E57D80"/>
    <w:rsid w:val="00E60CE3"/>
    <w:rsid w:val="00E61D4D"/>
    <w:rsid w:val="00E61FFD"/>
    <w:rsid w:val="00E62984"/>
    <w:rsid w:val="00E6664C"/>
    <w:rsid w:val="00E671AA"/>
    <w:rsid w:val="00E71A6A"/>
    <w:rsid w:val="00E71DDC"/>
    <w:rsid w:val="00E74323"/>
    <w:rsid w:val="00E758DC"/>
    <w:rsid w:val="00E76120"/>
    <w:rsid w:val="00E76D13"/>
    <w:rsid w:val="00E76EC7"/>
    <w:rsid w:val="00E8133C"/>
    <w:rsid w:val="00E834EC"/>
    <w:rsid w:val="00E83CDF"/>
    <w:rsid w:val="00E85386"/>
    <w:rsid w:val="00E853E1"/>
    <w:rsid w:val="00E86AD1"/>
    <w:rsid w:val="00E86D4C"/>
    <w:rsid w:val="00E877EE"/>
    <w:rsid w:val="00E90709"/>
    <w:rsid w:val="00E92AE5"/>
    <w:rsid w:val="00E953DD"/>
    <w:rsid w:val="00E96C48"/>
    <w:rsid w:val="00E972F7"/>
    <w:rsid w:val="00EA188F"/>
    <w:rsid w:val="00EA196A"/>
    <w:rsid w:val="00EA3392"/>
    <w:rsid w:val="00EA5B96"/>
    <w:rsid w:val="00EA6556"/>
    <w:rsid w:val="00EA6E92"/>
    <w:rsid w:val="00EA7B3D"/>
    <w:rsid w:val="00EB0E73"/>
    <w:rsid w:val="00EB16ED"/>
    <w:rsid w:val="00EB5073"/>
    <w:rsid w:val="00EB781B"/>
    <w:rsid w:val="00EC2A34"/>
    <w:rsid w:val="00EC4403"/>
    <w:rsid w:val="00EC645A"/>
    <w:rsid w:val="00EC71C4"/>
    <w:rsid w:val="00EC7657"/>
    <w:rsid w:val="00ED13D6"/>
    <w:rsid w:val="00ED1DE9"/>
    <w:rsid w:val="00ED1FFF"/>
    <w:rsid w:val="00ED27FE"/>
    <w:rsid w:val="00ED2E20"/>
    <w:rsid w:val="00ED7F17"/>
    <w:rsid w:val="00EE2292"/>
    <w:rsid w:val="00EE30FF"/>
    <w:rsid w:val="00EE531D"/>
    <w:rsid w:val="00EE7741"/>
    <w:rsid w:val="00EF0FA4"/>
    <w:rsid w:val="00EF0FBB"/>
    <w:rsid w:val="00EF170A"/>
    <w:rsid w:val="00EF2818"/>
    <w:rsid w:val="00EF2CE8"/>
    <w:rsid w:val="00EF3B79"/>
    <w:rsid w:val="00EF4C12"/>
    <w:rsid w:val="00EF7839"/>
    <w:rsid w:val="00EF7DF3"/>
    <w:rsid w:val="00F0115E"/>
    <w:rsid w:val="00F0207C"/>
    <w:rsid w:val="00F02CFB"/>
    <w:rsid w:val="00F05B1A"/>
    <w:rsid w:val="00F06BB2"/>
    <w:rsid w:val="00F0755E"/>
    <w:rsid w:val="00F07B53"/>
    <w:rsid w:val="00F10349"/>
    <w:rsid w:val="00F11FA2"/>
    <w:rsid w:val="00F12421"/>
    <w:rsid w:val="00F124BC"/>
    <w:rsid w:val="00F137B7"/>
    <w:rsid w:val="00F13FBA"/>
    <w:rsid w:val="00F1517F"/>
    <w:rsid w:val="00F15198"/>
    <w:rsid w:val="00F16B96"/>
    <w:rsid w:val="00F21A28"/>
    <w:rsid w:val="00F22C03"/>
    <w:rsid w:val="00F23117"/>
    <w:rsid w:val="00F2345E"/>
    <w:rsid w:val="00F23854"/>
    <w:rsid w:val="00F25292"/>
    <w:rsid w:val="00F26E9F"/>
    <w:rsid w:val="00F3050C"/>
    <w:rsid w:val="00F31484"/>
    <w:rsid w:val="00F335C3"/>
    <w:rsid w:val="00F33A3B"/>
    <w:rsid w:val="00F35B54"/>
    <w:rsid w:val="00F3634B"/>
    <w:rsid w:val="00F4028C"/>
    <w:rsid w:val="00F42F5D"/>
    <w:rsid w:val="00F43BAB"/>
    <w:rsid w:val="00F4708D"/>
    <w:rsid w:val="00F47227"/>
    <w:rsid w:val="00F47F65"/>
    <w:rsid w:val="00F51A59"/>
    <w:rsid w:val="00F530B4"/>
    <w:rsid w:val="00F53319"/>
    <w:rsid w:val="00F550AF"/>
    <w:rsid w:val="00F55190"/>
    <w:rsid w:val="00F554C4"/>
    <w:rsid w:val="00F5567A"/>
    <w:rsid w:val="00F55DAF"/>
    <w:rsid w:val="00F6070E"/>
    <w:rsid w:val="00F6300A"/>
    <w:rsid w:val="00F63299"/>
    <w:rsid w:val="00F63421"/>
    <w:rsid w:val="00F63B3F"/>
    <w:rsid w:val="00F64BA1"/>
    <w:rsid w:val="00F654AF"/>
    <w:rsid w:val="00F6596B"/>
    <w:rsid w:val="00F663BD"/>
    <w:rsid w:val="00F678EA"/>
    <w:rsid w:val="00F70249"/>
    <w:rsid w:val="00F70DF4"/>
    <w:rsid w:val="00F70EB6"/>
    <w:rsid w:val="00F719C7"/>
    <w:rsid w:val="00F772BD"/>
    <w:rsid w:val="00F77592"/>
    <w:rsid w:val="00F77966"/>
    <w:rsid w:val="00F80D8F"/>
    <w:rsid w:val="00F82FF9"/>
    <w:rsid w:val="00F83D66"/>
    <w:rsid w:val="00F85D50"/>
    <w:rsid w:val="00F86251"/>
    <w:rsid w:val="00F90D9B"/>
    <w:rsid w:val="00F927E2"/>
    <w:rsid w:val="00F9317A"/>
    <w:rsid w:val="00F94494"/>
    <w:rsid w:val="00F94761"/>
    <w:rsid w:val="00F9486B"/>
    <w:rsid w:val="00F96764"/>
    <w:rsid w:val="00F96DFB"/>
    <w:rsid w:val="00F96F6F"/>
    <w:rsid w:val="00F97A8E"/>
    <w:rsid w:val="00F97B64"/>
    <w:rsid w:val="00FA0EDA"/>
    <w:rsid w:val="00FA2B75"/>
    <w:rsid w:val="00FA35F4"/>
    <w:rsid w:val="00FA42BB"/>
    <w:rsid w:val="00FA5220"/>
    <w:rsid w:val="00FA5EB9"/>
    <w:rsid w:val="00FA61AC"/>
    <w:rsid w:val="00FA6A2F"/>
    <w:rsid w:val="00FB0021"/>
    <w:rsid w:val="00FB0656"/>
    <w:rsid w:val="00FB0A48"/>
    <w:rsid w:val="00FB323B"/>
    <w:rsid w:val="00FB39F0"/>
    <w:rsid w:val="00FB3E7E"/>
    <w:rsid w:val="00FB5D58"/>
    <w:rsid w:val="00FB609A"/>
    <w:rsid w:val="00FB616F"/>
    <w:rsid w:val="00FB6E06"/>
    <w:rsid w:val="00FC25B5"/>
    <w:rsid w:val="00FC2F6B"/>
    <w:rsid w:val="00FC33FB"/>
    <w:rsid w:val="00FC59C1"/>
    <w:rsid w:val="00FC59CC"/>
    <w:rsid w:val="00FC7B1E"/>
    <w:rsid w:val="00FD0F3D"/>
    <w:rsid w:val="00FD25E7"/>
    <w:rsid w:val="00FD324E"/>
    <w:rsid w:val="00FD355B"/>
    <w:rsid w:val="00FD3BE7"/>
    <w:rsid w:val="00FD3E89"/>
    <w:rsid w:val="00FD3EBD"/>
    <w:rsid w:val="00FD477B"/>
    <w:rsid w:val="00FD590E"/>
    <w:rsid w:val="00FD5F33"/>
    <w:rsid w:val="00FD619B"/>
    <w:rsid w:val="00FD75DA"/>
    <w:rsid w:val="00FD7859"/>
    <w:rsid w:val="00FD7ADA"/>
    <w:rsid w:val="00FD7D03"/>
    <w:rsid w:val="00FE03A2"/>
    <w:rsid w:val="00FE0DA4"/>
    <w:rsid w:val="00FE2903"/>
    <w:rsid w:val="00FE6300"/>
    <w:rsid w:val="00FE69E5"/>
    <w:rsid w:val="00FE6E71"/>
    <w:rsid w:val="00FE77A6"/>
    <w:rsid w:val="00FF1AB7"/>
    <w:rsid w:val="00FF1BE5"/>
    <w:rsid w:val="00FF2049"/>
    <w:rsid w:val="00FF2E87"/>
    <w:rsid w:val="00FF70DC"/>
    <w:rsid w:val="00FF7676"/>
    <w:rsid w:val="00FF7B33"/>
    <w:rsid w:val="00FF7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55B"/>
    <w:pPr>
      <w:spacing w:after="80" w:line="340" w:lineRule="exact"/>
      <w:jc w:val="both"/>
    </w:pPr>
    <w:rPr>
      <w:rFonts w:ascii="Palatino Linotype" w:eastAsia="Times New Roman" w:hAnsi="Palatino Linotype" w:cs="Times New Roman"/>
      <w:spacing w:val="2"/>
      <w:kern w:val="16"/>
      <w:sz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64FBD"/>
    <w:pPr>
      <w:spacing w:after="110" w:line="440" w:lineRule="exact"/>
      <w:contextualSpacing/>
      <w:jc w:val="center"/>
    </w:pPr>
    <w:rPr>
      <w:rFonts w:eastAsiaTheme="majorEastAsia" w:cs="Times New Roman (Headings CS)"/>
      <w:spacing w:val="0"/>
      <w:sz w:val="24"/>
      <w:szCs w:val="34"/>
      <w14:numForm w14:val="lining"/>
      <w14:numSpacing w14:val="tabular"/>
    </w:rPr>
  </w:style>
  <w:style w:type="character" w:customStyle="1" w:styleId="TitleChar">
    <w:name w:val="Title Char"/>
    <w:basedOn w:val="DefaultParagraphFont"/>
    <w:link w:val="Title"/>
    <w:uiPriority w:val="10"/>
    <w:rsid w:val="00864FBD"/>
    <w:rPr>
      <w:rFonts w:ascii="Palatino Linotype" w:eastAsiaTheme="majorEastAsia" w:hAnsi="Palatino Linotype" w:cs="Times New Roman (Headings CS)"/>
      <w:kern w:val="16"/>
      <w:sz w:val="2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1C5D04"/>
    <w:pPr>
      <w:spacing w:after="200"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81269459">
      <w:bodyDiv w:val="1"/>
      <w:marLeft w:val="0"/>
      <w:marRight w:val="0"/>
      <w:marTop w:val="0"/>
      <w:marBottom w:val="0"/>
      <w:divBdr>
        <w:top w:val="none" w:sz="0" w:space="0" w:color="auto"/>
        <w:left w:val="none" w:sz="0" w:space="0" w:color="auto"/>
        <w:bottom w:val="none" w:sz="0" w:space="0" w:color="auto"/>
        <w:right w:val="none" w:sz="0" w:space="0" w:color="auto"/>
      </w:divBdr>
      <w:divsChild>
        <w:div w:id="1023288252">
          <w:marLeft w:val="0"/>
          <w:marRight w:val="0"/>
          <w:marTop w:val="0"/>
          <w:marBottom w:val="0"/>
          <w:divBdr>
            <w:top w:val="single" w:sz="2" w:space="0" w:color="D9D9E3"/>
            <w:left w:val="single" w:sz="2" w:space="0" w:color="D9D9E3"/>
            <w:bottom w:val="single" w:sz="2" w:space="0" w:color="D9D9E3"/>
            <w:right w:val="single" w:sz="2" w:space="0" w:color="D9D9E3"/>
          </w:divBdr>
          <w:divsChild>
            <w:div w:id="322708477">
              <w:marLeft w:val="0"/>
              <w:marRight w:val="0"/>
              <w:marTop w:val="0"/>
              <w:marBottom w:val="0"/>
              <w:divBdr>
                <w:top w:val="single" w:sz="2" w:space="0" w:color="D9D9E3"/>
                <w:left w:val="single" w:sz="2" w:space="0" w:color="D9D9E3"/>
                <w:bottom w:val="single" w:sz="2" w:space="0" w:color="D9D9E3"/>
                <w:right w:val="single" w:sz="2" w:space="0" w:color="D9D9E3"/>
              </w:divBdr>
              <w:divsChild>
                <w:div w:id="348875117">
                  <w:marLeft w:val="0"/>
                  <w:marRight w:val="0"/>
                  <w:marTop w:val="0"/>
                  <w:marBottom w:val="0"/>
                  <w:divBdr>
                    <w:top w:val="single" w:sz="2" w:space="0" w:color="D9D9E3"/>
                    <w:left w:val="single" w:sz="2" w:space="0" w:color="D9D9E3"/>
                    <w:bottom w:val="single" w:sz="2" w:space="0" w:color="D9D9E3"/>
                    <w:right w:val="single" w:sz="2" w:space="0" w:color="D9D9E3"/>
                  </w:divBdr>
                  <w:divsChild>
                    <w:div w:id="1843427030">
                      <w:marLeft w:val="0"/>
                      <w:marRight w:val="0"/>
                      <w:marTop w:val="0"/>
                      <w:marBottom w:val="0"/>
                      <w:divBdr>
                        <w:top w:val="single" w:sz="2" w:space="0" w:color="D9D9E3"/>
                        <w:left w:val="single" w:sz="2" w:space="0" w:color="D9D9E3"/>
                        <w:bottom w:val="single" w:sz="2" w:space="0" w:color="D9D9E3"/>
                        <w:right w:val="single" w:sz="2" w:space="0" w:color="D9D9E3"/>
                      </w:divBdr>
                      <w:divsChild>
                        <w:div w:id="185993670">
                          <w:marLeft w:val="0"/>
                          <w:marRight w:val="0"/>
                          <w:marTop w:val="0"/>
                          <w:marBottom w:val="0"/>
                          <w:divBdr>
                            <w:top w:val="single" w:sz="2" w:space="0" w:color="auto"/>
                            <w:left w:val="single" w:sz="2" w:space="0" w:color="auto"/>
                            <w:bottom w:val="single" w:sz="6" w:space="0" w:color="auto"/>
                            <w:right w:val="single" w:sz="2" w:space="0" w:color="auto"/>
                          </w:divBdr>
                          <w:divsChild>
                            <w:div w:id="1769500403">
                              <w:marLeft w:val="0"/>
                              <w:marRight w:val="0"/>
                              <w:marTop w:val="100"/>
                              <w:marBottom w:val="100"/>
                              <w:divBdr>
                                <w:top w:val="single" w:sz="2" w:space="0" w:color="D9D9E3"/>
                                <w:left w:val="single" w:sz="2" w:space="0" w:color="D9D9E3"/>
                                <w:bottom w:val="single" w:sz="2" w:space="0" w:color="D9D9E3"/>
                                <w:right w:val="single" w:sz="2" w:space="0" w:color="D9D9E3"/>
                              </w:divBdr>
                              <w:divsChild>
                                <w:div w:id="585918787">
                                  <w:marLeft w:val="0"/>
                                  <w:marRight w:val="0"/>
                                  <w:marTop w:val="0"/>
                                  <w:marBottom w:val="0"/>
                                  <w:divBdr>
                                    <w:top w:val="single" w:sz="2" w:space="0" w:color="D9D9E3"/>
                                    <w:left w:val="single" w:sz="2" w:space="0" w:color="D9D9E3"/>
                                    <w:bottom w:val="single" w:sz="2" w:space="0" w:color="D9D9E3"/>
                                    <w:right w:val="single" w:sz="2" w:space="0" w:color="D9D9E3"/>
                                  </w:divBdr>
                                  <w:divsChild>
                                    <w:div w:id="921766894">
                                      <w:marLeft w:val="0"/>
                                      <w:marRight w:val="0"/>
                                      <w:marTop w:val="0"/>
                                      <w:marBottom w:val="0"/>
                                      <w:divBdr>
                                        <w:top w:val="single" w:sz="2" w:space="0" w:color="D9D9E3"/>
                                        <w:left w:val="single" w:sz="2" w:space="0" w:color="D9D9E3"/>
                                        <w:bottom w:val="single" w:sz="2" w:space="0" w:color="D9D9E3"/>
                                        <w:right w:val="single" w:sz="2" w:space="0" w:color="D9D9E3"/>
                                      </w:divBdr>
                                      <w:divsChild>
                                        <w:div w:id="715204045">
                                          <w:marLeft w:val="0"/>
                                          <w:marRight w:val="0"/>
                                          <w:marTop w:val="0"/>
                                          <w:marBottom w:val="0"/>
                                          <w:divBdr>
                                            <w:top w:val="single" w:sz="2" w:space="0" w:color="D9D9E3"/>
                                            <w:left w:val="single" w:sz="2" w:space="0" w:color="D9D9E3"/>
                                            <w:bottom w:val="single" w:sz="2" w:space="0" w:color="D9D9E3"/>
                                            <w:right w:val="single" w:sz="2" w:space="0" w:color="D9D9E3"/>
                                          </w:divBdr>
                                          <w:divsChild>
                                            <w:div w:id="2015261318">
                                              <w:marLeft w:val="0"/>
                                              <w:marRight w:val="0"/>
                                              <w:marTop w:val="0"/>
                                              <w:marBottom w:val="0"/>
                                              <w:divBdr>
                                                <w:top w:val="single" w:sz="2" w:space="0" w:color="D9D9E3"/>
                                                <w:left w:val="single" w:sz="2" w:space="0" w:color="D9D9E3"/>
                                                <w:bottom w:val="single" w:sz="2" w:space="0" w:color="D9D9E3"/>
                                                <w:right w:val="single" w:sz="2" w:space="0" w:color="D9D9E3"/>
                                              </w:divBdr>
                                              <w:divsChild>
                                                <w:div w:id="52201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75663699">
          <w:marLeft w:val="0"/>
          <w:marRight w:val="0"/>
          <w:marTop w:val="0"/>
          <w:marBottom w:val="0"/>
          <w:divBdr>
            <w:top w:val="none" w:sz="0" w:space="0" w:color="auto"/>
            <w:left w:val="none" w:sz="0" w:space="0" w:color="auto"/>
            <w:bottom w:val="none" w:sz="0" w:space="0" w:color="auto"/>
            <w:right w:val="none" w:sz="0" w:space="0" w:color="auto"/>
          </w:divBdr>
        </w:div>
      </w:divsChild>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072381">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10985761">
      <w:bodyDiv w:val="1"/>
      <w:marLeft w:val="0"/>
      <w:marRight w:val="0"/>
      <w:marTop w:val="0"/>
      <w:marBottom w:val="0"/>
      <w:divBdr>
        <w:top w:val="none" w:sz="0" w:space="0" w:color="auto"/>
        <w:left w:val="none" w:sz="0" w:space="0" w:color="auto"/>
        <w:bottom w:val="none" w:sz="0" w:space="0" w:color="auto"/>
        <w:right w:val="none" w:sz="0" w:space="0" w:color="auto"/>
      </w:divBdr>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13514">
      <w:bodyDiv w:val="1"/>
      <w:marLeft w:val="0"/>
      <w:marRight w:val="0"/>
      <w:marTop w:val="0"/>
      <w:marBottom w:val="0"/>
      <w:divBdr>
        <w:top w:val="none" w:sz="0" w:space="0" w:color="auto"/>
        <w:left w:val="none" w:sz="0" w:space="0" w:color="auto"/>
        <w:bottom w:val="none" w:sz="0" w:space="0" w:color="auto"/>
        <w:right w:val="none" w:sz="0" w:space="0" w:color="auto"/>
      </w:divBdr>
    </w:div>
    <w:div w:id="505366913">
      <w:bodyDiv w:val="1"/>
      <w:marLeft w:val="0"/>
      <w:marRight w:val="0"/>
      <w:marTop w:val="0"/>
      <w:marBottom w:val="0"/>
      <w:divBdr>
        <w:top w:val="none" w:sz="0" w:space="0" w:color="auto"/>
        <w:left w:val="none" w:sz="0" w:space="0" w:color="auto"/>
        <w:bottom w:val="none" w:sz="0" w:space="0" w:color="auto"/>
        <w:right w:val="none" w:sz="0" w:space="0" w:color="auto"/>
      </w:divBdr>
    </w:div>
    <w:div w:id="509296979">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0525384">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992153">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52050663">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03781883">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19881182">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57555">
      <w:bodyDiv w:val="1"/>
      <w:marLeft w:val="0"/>
      <w:marRight w:val="0"/>
      <w:marTop w:val="0"/>
      <w:marBottom w:val="0"/>
      <w:divBdr>
        <w:top w:val="none" w:sz="0" w:space="0" w:color="auto"/>
        <w:left w:val="none" w:sz="0" w:space="0" w:color="auto"/>
        <w:bottom w:val="none" w:sz="0" w:space="0" w:color="auto"/>
        <w:right w:val="none" w:sz="0" w:space="0" w:color="auto"/>
      </w:divBdr>
    </w:div>
    <w:div w:id="1236356943">
      <w:bodyDiv w:val="1"/>
      <w:marLeft w:val="0"/>
      <w:marRight w:val="0"/>
      <w:marTop w:val="0"/>
      <w:marBottom w:val="0"/>
      <w:divBdr>
        <w:top w:val="none" w:sz="0" w:space="0" w:color="auto"/>
        <w:left w:val="none" w:sz="0" w:space="0" w:color="auto"/>
        <w:bottom w:val="none" w:sz="0" w:space="0" w:color="auto"/>
        <w:right w:val="none" w:sz="0" w:space="0" w:color="auto"/>
      </w:divBdr>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6229689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947136">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19935805">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91707651">
      <w:bodyDiv w:val="1"/>
      <w:marLeft w:val="0"/>
      <w:marRight w:val="0"/>
      <w:marTop w:val="0"/>
      <w:marBottom w:val="0"/>
      <w:divBdr>
        <w:top w:val="none" w:sz="0" w:space="0" w:color="auto"/>
        <w:left w:val="none" w:sz="0" w:space="0" w:color="auto"/>
        <w:bottom w:val="none" w:sz="0" w:space="0" w:color="auto"/>
        <w:right w:val="none" w:sz="0" w:space="0" w:color="auto"/>
      </w:divBdr>
    </w:div>
    <w:div w:id="1856534274">
      <w:bodyDiv w:val="1"/>
      <w:marLeft w:val="0"/>
      <w:marRight w:val="0"/>
      <w:marTop w:val="0"/>
      <w:marBottom w:val="0"/>
      <w:divBdr>
        <w:top w:val="none" w:sz="0" w:space="0" w:color="auto"/>
        <w:left w:val="none" w:sz="0" w:space="0" w:color="auto"/>
        <w:bottom w:val="none" w:sz="0" w:space="0" w:color="auto"/>
        <w:right w:val="none" w:sz="0" w:space="0" w:color="auto"/>
      </w:divBdr>
    </w:div>
    <w:div w:id="1981223388">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2999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1798</TotalTime>
  <Pages>8</Pages>
  <Words>3683</Words>
  <Characters>20998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Jilong Cui</cp:lastModifiedBy>
  <cp:revision>306</cp:revision>
  <cp:lastPrinted>2023-11-09T04:41:00Z</cp:lastPrinted>
  <dcterms:created xsi:type="dcterms:W3CDTF">2023-09-25T02:27:00Z</dcterms:created>
  <dcterms:modified xsi:type="dcterms:W3CDTF">2023-11-09T04:43:00Z</dcterms:modified>
</cp:coreProperties>
</file>